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01F6" w14:textId="6B0CFC25" w:rsidR="0071526A" w:rsidRDefault="007B6BE0" w:rsidP="0084499B">
      <w:pPr>
        <w:pStyle w:val="a4"/>
      </w:pPr>
      <w:r>
        <w:rPr>
          <w:rFonts w:hint="eastAsia"/>
        </w:rPr>
        <w:t>Li</w:t>
      </w:r>
      <w:r>
        <w:t>nux</w:t>
      </w:r>
    </w:p>
    <w:p w14:paraId="26511F60" w14:textId="0C7DA0B5" w:rsidR="003257DA" w:rsidRDefault="007B6BE0" w:rsidP="003257DA">
      <w:pPr>
        <w:pStyle w:val="ae"/>
        <w:wordWrap w:val="0"/>
      </w:pPr>
      <w:r>
        <w:t>2022-01-12</w:t>
      </w:r>
      <w:r w:rsidR="003257DA">
        <w:t xml:space="preserve"> </w:t>
      </w:r>
      <w:r>
        <w:rPr>
          <w:rFonts w:hint="eastAsia"/>
        </w:rPr>
        <w:t>建立</w:t>
      </w:r>
    </w:p>
    <w:p w14:paraId="7F3C61A5" w14:textId="7FD9867A" w:rsidR="007B6BE0" w:rsidRDefault="007B6BE0" w:rsidP="007B6BE0">
      <w:pPr>
        <w:pStyle w:val="1"/>
      </w:pPr>
      <w:r>
        <w:rPr>
          <w:rFonts w:hint="eastAsia"/>
        </w:rPr>
        <w:t>安裝磁碟分割</w:t>
      </w:r>
    </w:p>
    <w:tbl>
      <w:tblPr>
        <w:tblStyle w:val="af0"/>
        <w:tblW w:w="4997" w:type="pct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937"/>
        <w:gridCol w:w="1678"/>
        <w:gridCol w:w="1434"/>
        <w:gridCol w:w="1532"/>
      </w:tblGrid>
      <w:tr w:rsidR="0088019B" w:rsidRPr="00343378" w14:paraId="415FADCA" w14:textId="77777777" w:rsidTr="0088019B">
        <w:tc>
          <w:tcPr>
            <w:tcW w:w="1031" w:type="pct"/>
            <w:shd w:val="clear" w:color="auto" w:fill="1B1C1D"/>
          </w:tcPr>
          <w:p w14:paraId="0C923A0A" w14:textId="5D279214" w:rsidR="0088019B" w:rsidRPr="003D6DF2" w:rsidRDefault="0088019B" w:rsidP="00D40988">
            <w:pPr>
              <w:pStyle w:val="af5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容量</w:t>
            </w:r>
            <w:r>
              <w:rPr>
                <w:rFonts w:hint="eastAsia"/>
                <w:color w:val="FFFFFF" w:themeColor="background1"/>
              </w:rPr>
              <w:t>/</w:t>
            </w:r>
            <w:r>
              <w:rPr>
                <w:rFonts w:hint="eastAsia"/>
                <w:color w:val="FFFFFF" w:themeColor="background1"/>
              </w:rPr>
              <w:t>分割</w:t>
            </w:r>
          </w:p>
        </w:tc>
        <w:tc>
          <w:tcPr>
            <w:tcW w:w="1168" w:type="pct"/>
            <w:shd w:val="clear" w:color="auto" w:fill="1B1C1D"/>
          </w:tcPr>
          <w:p w14:paraId="60C94EB3" w14:textId="307C4D72" w:rsidR="0088019B" w:rsidRPr="003D6DF2" w:rsidRDefault="0088019B" w:rsidP="00D40988">
            <w:pPr>
              <w:pStyle w:val="af5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/</w:t>
            </w:r>
          </w:p>
        </w:tc>
        <w:tc>
          <w:tcPr>
            <w:tcW w:w="1012" w:type="pct"/>
            <w:shd w:val="clear" w:color="auto" w:fill="1B1C1D"/>
          </w:tcPr>
          <w:p w14:paraId="25DD044B" w14:textId="3112D25D" w:rsidR="0088019B" w:rsidRPr="003D6DF2" w:rsidRDefault="0088019B" w:rsidP="00D40988">
            <w:pPr>
              <w:pStyle w:val="af5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Swap</w:t>
            </w:r>
          </w:p>
        </w:tc>
        <w:tc>
          <w:tcPr>
            <w:tcW w:w="865" w:type="pct"/>
            <w:shd w:val="clear" w:color="auto" w:fill="1B1C1D"/>
          </w:tcPr>
          <w:p w14:paraId="2AFA6DDD" w14:textId="7CFAF53F" w:rsidR="0088019B" w:rsidRPr="003D6DF2" w:rsidRDefault="0088019B" w:rsidP="00D40988">
            <w:pPr>
              <w:pStyle w:val="af5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</w:t>
            </w:r>
            <w:r>
              <w:rPr>
                <w:color w:val="FFFFFF" w:themeColor="background1"/>
              </w:rPr>
              <w:t>FI FAT32</w:t>
            </w:r>
          </w:p>
        </w:tc>
        <w:tc>
          <w:tcPr>
            <w:tcW w:w="924" w:type="pct"/>
            <w:shd w:val="clear" w:color="auto" w:fill="1B1C1D"/>
          </w:tcPr>
          <w:p w14:paraId="64558F19" w14:textId="50FED89C" w:rsidR="0088019B" w:rsidRPr="003D6DF2" w:rsidRDefault="0088019B" w:rsidP="00D40988">
            <w:pPr>
              <w:pStyle w:val="af5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/</w:t>
            </w:r>
            <w:r>
              <w:rPr>
                <w:color w:val="FFFFFF" w:themeColor="background1"/>
              </w:rPr>
              <w:t>home</w:t>
            </w:r>
          </w:p>
        </w:tc>
      </w:tr>
      <w:tr w:rsidR="0088019B" w:rsidRPr="004477BB" w14:paraId="421997FA" w14:textId="77777777" w:rsidTr="0088019B">
        <w:tc>
          <w:tcPr>
            <w:tcW w:w="1031" w:type="pct"/>
            <w:shd w:val="clear" w:color="auto" w:fill="1B1C1D"/>
          </w:tcPr>
          <w:p w14:paraId="0E9AF3F4" w14:textId="5E7A3598" w:rsidR="0088019B" w:rsidRPr="003D6DF2" w:rsidRDefault="0088019B" w:rsidP="00D40988">
            <w:pPr>
              <w:pStyle w:val="af5"/>
              <w:rPr>
                <w:bCs/>
              </w:rPr>
            </w:pPr>
            <w:r w:rsidRPr="0088019B">
              <w:rPr>
                <w:rFonts w:hint="eastAsia"/>
                <w:bCs/>
              </w:rPr>
              <w:t>硬碟容量</w:t>
            </w:r>
            <w:r w:rsidRPr="0088019B">
              <w:rPr>
                <w:rFonts w:hint="eastAsia"/>
                <w:bCs/>
              </w:rPr>
              <w:t>(MB)</w:t>
            </w:r>
          </w:p>
        </w:tc>
        <w:tc>
          <w:tcPr>
            <w:tcW w:w="1168" w:type="pct"/>
          </w:tcPr>
          <w:p w14:paraId="698D9BC0" w14:textId="6BB06CF6" w:rsidR="0088019B" w:rsidRPr="003D6DF2" w:rsidRDefault="0088019B" w:rsidP="00D40988">
            <w:pPr>
              <w:pStyle w:val="af5"/>
            </w:pPr>
            <w:r>
              <w:rPr>
                <w:rFonts w:hint="eastAsia"/>
              </w:rPr>
              <w:t>3</w:t>
            </w:r>
            <w:r>
              <w:t>2768</w:t>
            </w:r>
          </w:p>
        </w:tc>
        <w:tc>
          <w:tcPr>
            <w:tcW w:w="1012" w:type="pct"/>
          </w:tcPr>
          <w:p w14:paraId="789CF2DB" w14:textId="44FACB11" w:rsidR="0088019B" w:rsidRPr="003D6DF2" w:rsidRDefault="0088019B" w:rsidP="00D40988">
            <w:pPr>
              <w:pStyle w:val="af5"/>
            </w:pPr>
            <w:r>
              <w:rPr>
                <w:rFonts w:hint="eastAsia"/>
              </w:rPr>
              <w:t>2</w:t>
            </w:r>
            <w:r>
              <w:t>*RAM</w:t>
            </w:r>
          </w:p>
        </w:tc>
        <w:tc>
          <w:tcPr>
            <w:tcW w:w="865" w:type="pct"/>
          </w:tcPr>
          <w:p w14:paraId="381DC128" w14:textId="5E42D92B" w:rsidR="0088019B" w:rsidRPr="003D6DF2" w:rsidRDefault="0088019B" w:rsidP="00D40988">
            <w:pPr>
              <w:pStyle w:val="af5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924" w:type="pct"/>
          </w:tcPr>
          <w:p w14:paraId="6887F046" w14:textId="6395FBE0" w:rsidR="0088019B" w:rsidRPr="003D6DF2" w:rsidRDefault="0088019B" w:rsidP="00D40988">
            <w:pPr>
              <w:pStyle w:val="af5"/>
            </w:pPr>
            <w:r>
              <w:rPr>
                <w:rFonts w:hint="eastAsia"/>
              </w:rPr>
              <w:t>剩餘容量</w:t>
            </w:r>
          </w:p>
        </w:tc>
      </w:tr>
    </w:tbl>
    <w:p w14:paraId="770E7E4B" w14:textId="3F460E51" w:rsidR="007B6BE0" w:rsidRPr="007B6BE0" w:rsidRDefault="007B6BE0" w:rsidP="007B6BE0">
      <w:pPr>
        <w:pStyle w:val="1"/>
      </w:pPr>
      <w:r>
        <w:rPr>
          <w:rFonts w:hint="eastAsia"/>
        </w:rPr>
        <w:t>常用</w:t>
      </w:r>
      <w:r>
        <w:rPr>
          <w:rFonts w:hint="eastAsia"/>
        </w:rPr>
        <w:t>L</w:t>
      </w:r>
      <w:r>
        <w:t>inux command</w:t>
      </w:r>
    </w:p>
    <w:p w14:paraId="2E204C15" w14:textId="49CDB429" w:rsidR="00DB6D53" w:rsidRDefault="00DB6D53" w:rsidP="007B6BE0">
      <w:pPr>
        <w:pStyle w:val="1"/>
      </w:pPr>
      <w:r>
        <w:rPr>
          <w:rFonts w:hint="eastAsia"/>
        </w:rPr>
        <w:t>Li</w:t>
      </w:r>
      <w:r>
        <w:t>nux Distribution</w:t>
      </w:r>
      <w:r>
        <w:rPr>
          <w:rFonts w:hint="eastAsia"/>
        </w:rPr>
        <w:t>體驗</w:t>
      </w:r>
    </w:p>
    <w:p w14:paraId="1929E1E9" w14:textId="38E5B8DA" w:rsidR="00007F57" w:rsidRDefault="00007F57" w:rsidP="00007F57">
      <w:pPr>
        <w:pStyle w:val="2"/>
      </w:pPr>
      <w:r>
        <w:rPr>
          <w:rFonts w:hint="eastAsia"/>
        </w:rPr>
        <w:t>Ub</w:t>
      </w:r>
      <w:r>
        <w:t>untu</w:t>
      </w:r>
    </w:p>
    <w:p w14:paraId="5FF14E7F" w14:textId="10B36299" w:rsidR="00E116C8" w:rsidRPr="00E116C8" w:rsidRDefault="00E116C8" w:rsidP="00E116C8">
      <w:pPr>
        <w:rPr>
          <w:rFonts w:hint="eastAsia"/>
        </w:rPr>
      </w:pPr>
      <w:r>
        <w:rPr>
          <w:rFonts w:hint="eastAsia"/>
        </w:rPr>
        <w:t>搜尋</w:t>
      </w:r>
      <w:r>
        <w:rPr>
          <w:rFonts w:hint="eastAsia"/>
        </w:rPr>
        <w:t>S</w:t>
      </w:r>
      <w:r>
        <w:t>potify</w:t>
      </w:r>
      <w:r>
        <w:rPr>
          <w:rFonts w:hint="eastAsia"/>
        </w:rPr>
        <w:t>卡住。</w:t>
      </w:r>
    </w:p>
    <w:p w14:paraId="444BF54F" w14:textId="77777777" w:rsidR="00E116C8" w:rsidRDefault="00007F57" w:rsidP="00E116C8">
      <w:pPr>
        <w:pStyle w:val="2"/>
      </w:pPr>
      <w:r>
        <w:t>Mint</w:t>
      </w:r>
    </w:p>
    <w:p w14:paraId="79F93B83" w14:textId="669523DB" w:rsidR="00007F57" w:rsidRPr="00007F57" w:rsidRDefault="00E116C8" w:rsidP="00E116C8">
      <w:pPr>
        <w:rPr>
          <w:rFonts w:hint="eastAsia"/>
        </w:rPr>
      </w:pPr>
      <w:r>
        <w:rPr>
          <w:rFonts w:hint="eastAsia"/>
        </w:rPr>
        <w:t>搜尋</w:t>
      </w:r>
      <w:r>
        <w:rPr>
          <w:rFonts w:hint="eastAsia"/>
        </w:rPr>
        <w:t>Spotify</w:t>
      </w:r>
      <w:r>
        <w:rPr>
          <w:rFonts w:hint="eastAsia"/>
        </w:rPr>
        <w:t>非常快速</w:t>
      </w:r>
      <w:r>
        <w:rPr>
          <w:rFonts w:hint="eastAsia"/>
        </w:rPr>
        <w:t>。</w:t>
      </w:r>
    </w:p>
    <w:p w14:paraId="42BBF563" w14:textId="6D534A84" w:rsidR="00007F57" w:rsidRDefault="00007F57" w:rsidP="00007F57">
      <w:pPr>
        <w:pStyle w:val="2"/>
      </w:pPr>
      <w:r>
        <w:rPr>
          <w:rFonts w:hint="eastAsia"/>
        </w:rPr>
        <w:t xml:space="preserve">MX </w:t>
      </w:r>
      <w:r>
        <w:t>Linux</w:t>
      </w:r>
    </w:p>
    <w:p w14:paraId="3FC1A318" w14:textId="77777777" w:rsidR="00007F57" w:rsidRDefault="00007F57" w:rsidP="00007F57">
      <w:r>
        <w:rPr>
          <w:rFonts w:hint="eastAsia"/>
        </w:rPr>
        <w:t>重開機時即出現錯誤，無法使用。</w:t>
      </w:r>
    </w:p>
    <w:p w14:paraId="4D6B2023" w14:textId="029A982E" w:rsidR="00007F57" w:rsidRPr="00DB6D53" w:rsidRDefault="00007F57" w:rsidP="00007F57">
      <w:pPr>
        <w:pStyle w:val="2"/>
        <w:rPr>
          <w:rFonts w:hint="eastAsia"/>
        </w:rPr>
      </w:pPr>
    </w:p>
    <w:p w14:paraId="4A8AEBBD" w14:textId="32CAEE2F" w:rsidR="007B6BE0" w:rsidRDefault="007B6BE0" w:rsidP="007B6BE0">
      <w:pPr>
        <w:pStyle w:val="1"/>
      </w:pPr>
      <w:r>
        <w:rPr>
          <w:rFonts w:hint="eastAsia"/>
        </w:rPr>
        <w:t>其他</w:t>
      </w:r>
    </w:p>
    <w:p w14:paraId="41B65C7B" w14:textId="5BD79955" w:rsidR="007B6BE0" w:rsidRDefault="007B6BE0" w:rsidP="007B6BE0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command</w:t>
      </w:r>
      <w:r>
        <w:rPr>
          <w:rFonts w:hint="eastAsia"/>
        </w:rPr>
        <w:t>安裝軟體，速度比較快</w:t>
      </w:r>
    </w:p>
    <w:p w14:paraId="792239E0" w14:textId="31134B13" w:rsidR="007B6BE0" w:rsidRDefault="007B6BE0" w:rsidP="007B6BE0">
      <w:pPr>
        <w:pStyle w:val="10"/>
        <w:numPr>
          <w:ilvl w:val="0"/>
          <w:numId w:val="0"/>
        </w:numPr>
        <w:ind w:left="284" w:hanging="284"/>
      </w:pPr>
    </w:p>
    <w:p w14:paraId="4C33E5C1" w14:textId="7E01EC62" w:rsidR="007B6BE0" w:rsidRDefault="007B6BE0" w:rsidP="007B6BE0">
      <w:pPr>
        <w:pStyle w:val="10"/>
        <w:numPr>
          <w:ilvl w:val="0"/>
          <w:numId w:val="0"/>
        </w:numPr>
        <w:ind w:left="284" w:hanging="284"/>
      </w:pPr>
    </w:p>
    <w:p w14:paraId="2AD6728D" w14:textId="77777777" w:rsidR="007B6BE0" w:rsidRPr="007B6BE0" w:rsidRDefault="007B6BE0" w:rsidP="007B6BE0">
      <w:pPr>
        <w:pStyle w:val="10"/>
        <w:numPr>
          <w:ilvl w:val="0"/>
          <w:numId w:val="0"/>
        </w:numPr>
        <w:ind w:left="284" w:hanging="284"/>
      </w:pPr>
    </w:p>
    <w:tbl>
      <w:tblPr>
        <w:tblStyle w:val="af0"/>
        <w:tblW w:w="4997" w:type="pct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937"/>
        <w:gridCol w:w="1678"/>
        <w:gridCol w:w="1434"/>
        <w:gridCol w:w="1532"/>
      </w:tblGrid>
      <w:tr w:rsidR="00303C3A" w:rsidRPr="00304327" w14:paraId="1664855E" w14:textId="77777777" w:rsidTr="00AD363F">
        <w:tc>
          <w:tcPr>
            <w:tcW w:w="5000" w:type="pct"/>
            <w:gridSpan w:val="5"/>
            <w:shd w:val="clear" w:color="auto" w:fill="1B1C1D"/>
          </w:tcPr>
          <w:p w14:paraId="112D6ABD" w14:textId="77777777" w:rsidR="00303C3A" w:rsidRPr="003D6DF2" w:rsidRDefault="00303C3A" w:rsidP="003D6DF2">
            <w:pPr>
              <w:pStyle w:val="af5"/>
              <w:jc w:val="center"/>
              <w:rPr>
                <w:color w:val="FFFFFF" w:themeColor="background1"/>
              </w:rPr>
            </w:pPr>
          </w:p>
        </w:tc>
      </w:tr>
      <w:tr w:rsidR="00303C3A" w:rsidRPr="00343378" w14:paraId="4CB667D7" w14:textId="77777777" w:rsidTr="00C66EA2">
        <w:tc>
          <w:tcPr>
            <w:tcW w:w="1031" w:type="pct"/>
            <w:shd w:val="clear" w:color="auto" w:fill="515457"/>
          </w:tcPr>
          <w:p w14:paraId="295D1D2C" w14:textId="77777777" w:rsidR="00303C3A" w:rsidRPr="003D6DF2" w:rsidRDefault="00303C3A" w:rsidP="003257DA">
            <w:pPr>
              <w:pStyle w:val="af5"/>
              <w:rPr>
                <w:color w:val="FFFFFF" w:themeColor="background1"/>
              </w:rPr>
            </w:pPr>
          </w:p>
        </w:tc>
        <w:tc>
          <w:tcPr>
            <w:tcW w:w="1168" w:type="pct"/>
            <w:shd w:val="clear" w:color="auto" w:fill="515457"/>
          </w:tcPr>
          <w:p w14:paraId="7434F966" w14:textId="77777777" w:rsidR="00303C3A" w:rsidRPr="003D6DF2" w:rsidRDefault="00303C3A" w:rsidP="003257DA">
            <w:pPr>
              <w:pStyle w:val="af5"/>
              <w:rPr>
                <w:color w:val="FFFFFF" w:themeColor="background1"/>
              </w:rPr>
            </w:pPr>
          </w:p>
        </w:tc>
        <w:tc>
          <w:tcPr>
            <w:tcW w:w="1012" w:type="pct"/>
            <w:shd w:val="clear" w:color="auto" w:fill="515457"/>
          </w:tcPr>
          <w:p w14:paraId="2F50A4C8" w14:textId="77777777" w:rsidR="00303C3A" w:rsidRPr="003D6DF2" w:rsidRDefault="00303C3A" w:rsidP="003257DA">
            <w:pPr>
              <w:pStyle w:val="af5"/>
              <w:rPr>
                <w:color w:val="FFFFFF" w:themeColor="background1"/>
              </w:rPr>
            </w:pPr>
          </w:p>
        </w:tc>
        <w:tc>
          <w:tcPr>
            <w:tcW w:w="865" w:type="pct"/>
            <w:shd w:val="clear" w:color="auto" w:fill="515457"/>
          </w:tcPr>
          <w:p w14:paraId="43CE67B2" w14:textId="77777777" w:rsidR="00303C3A" w:rsidRPr="003D6DF2" w:rsidRDefault="00303C3A" w:rsidP="003257DA">
            <w:pPr>
              <w:pStyle w:val="af5"/>
              <w:rPr>
                <w:color w:val="FFFFFF" w:themeColor="background1"/>
              </w:rPr>
            </w:pPr>
          </w:p>
        </w:tc>
        <w:tc>
          <w:tcPr>
            <w:tcW w:w="924" w:type="pct"/>
            <w:shd w:val="clear" w:color="auto" w:fill="515457"/>
          </w:tcPr>
          <w:p w14:paraId="606CE5BD" w14:textId="77777777" w:rsidR="00303C3A" w:rsidRPr="003D6DF2" w:rsidRDefault="00303C3A" w:rsidP="003257DA">
            <w:pPr>
              <w:pStyle w:val="af5"/>
              <w:rPr>
                <w:color w:val="FFFFFF" w:themeColor="background1"/>
              </w:rPr>
            </w:pPr>
          </w:p>
        </w:tc>
      </w:tr>
      <w:tr w:rsidR="00303C3A" w:rsidRPr="004477BB" w14:paraId="4249BF10" w14:textId="77777777" w:rsidTr="00AD363F">
        <w:tc>
          <w:tcPr>
            <w:tcW w:w="1031" w:type="pct"/>
          </w:tcPr>
          <w:p w14:paraId="0CBA7754" w14:textId="77777777" w:rsidR="00303C3A" w:rsidRPr="003D6DF2" w:rsidRDefault="00303C3A" w:rsidP="003257DA">
            <w:pPr>
              <w:pStyle w:val="af5"/>
              <w:rPr>
                <w:bCs/>
              </w:rPr>
            </w:pPr>
          </w:p>
        </w:tc>
        <w:tc>
          <w:tcPr>
            <w:tcW w:w="1168" w:type="pct"/>
          </w:tcPr>
          <w:p w14:paraId="68808B48" w14:textId="77777777" w:rsidR="00303C3A" w:rsidRPr="003D6DF2" w:rsidRDefault="00303C3A" w:rsidP="003257DA">
            <w:pPr>
              <w:pStyle w:val="af5"/>
            </w:pPr>
          </w:p>
        </w:tc>
        <w:tc>
          <w:tcPr>
            <w:tcW w:w="1012" w:type="pct"/>
          </w:tcPr>
          <w:p w14:paraId="266C4B15" w14:textId="77777777" w:rsidR="00303C3A" w:rsidRPr="003D6DF2" w:rsidRDefault="00303C3A" w:rsidP="003257DA">
            <w:pPr>
              <w:pStyle w:val="af5"/>
            </w:pPr>
          </w:p>
        </w:tc>
        <w:tc>
          <w:tcPr>
            <w:tcW w:w="865" w:type="pct"/>
          </w:tcPr>
          <w:p w14:paraId="23893D1F" w14:textId="77777777" w:rsidR="00303C3A" w:rsidRPr="003D6DF2" w:rsidRDefault="00303C3A" w:rsidP="003257DA">
            <w:pPr>
              <w:pStyle w:val="af5"/>
            </w:pPr>
          </w:p>
        </w:tc>
        <w:tc>
          <w:tcPr>
            <w:tcW w:w="924" w:type="pct"/>
          </w:tcPr>
          <w:p w14:paraId="62FA9597" w14:textId="77777777" w:rsidR="00303C3A" w:rsidRPr="003D6DF2" w:rsidRDefault="00303C3A" w:rsidP="003257DA">
            <w:pPr>
              <w:pStyle w:val="af5"/>
            </w:pPr>
          </w:p>
        </w:tc>
      </w:tr>
    </w:tbl>
    <w:p w14:paraId="2233904C" w14:textId="77777777" w:rsidR="00AD363F" w:rsidRPr="004555A4" w:rsidRDefault="00AD363F" w:rsidP="008137FD">
      <w:pPr>
        <w:ind w:firstLineChars="0" w:firstLine="0"/>
      </w:pPr>
    </w:p>
    <w:sectPr w:rsidR="00AD363F" w:rsidRPr="00455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DA8F" w14:textId="77777777" w:rsidR="00012A4B" w:rsidRDefault="00012A4B" w:rsidP="00E72A6A">
      <w:r>
        <w:separator/>
      </w:r>
    </w:p>
    <w:p w14:paraId="660F7F2E" w14:textId="77777777" w:rsidR="00012A4B" w:rsidRDefault="00012A4B"/>
    <w:p w14:paraId="7B8F02D1" w14:textId="77777777" w:rsidR="00012A4B" w:rsidRDefault="00012A4B"/>
  </w:endnote>
  <w:endnote w:type="continuationSeparator" w:id="0">
    <w:p w14:paraId="20DB6530" w14:textId="77777777" w:rsidR="00012A4B" w:rsidRDefault="00012A4B" w:rsidP="00E72A6A">
      <w:r>
        <w:continuationSeparator/>
      </w:r>
    </w:p>
    <w:p w14:paraId="1BC5A520" w14:textId="77777777" w:rsidR="00012A4B" w:rsidRDefault="00012A4B"/>
    <w:p w14:paraId="085C896E" w14:textId="77777777" w:rsidR="00012A4B" w:rsidRDefault="00012A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1281" w14:textId="77777777" w:rsidR="00C279A5" w:rsidRDefault="00C279A5" w:rsidP="00E72A6A">
    <w:pPr>
      <w:pStyle w:val="aa"/>
      <w:ind w:firstLine="400"/>
    </w:pPr>
  </w:p>
  <w:p w14:paraId="62348D3E" w14:textId="77777777" w:rsidR="00E531E8" w:rsidRDefault="00E531E8"/>
  <w:p w14:paraId="151B6E13" w14:textId="77777777" w:rsidR="00E531E8" w:rsidRDefault="00E531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688639"/>
      <w:docPartObj>
        <w:docPartGallery w:val="Page Numbers (Bottom of Page)"/>
        <w:docPartUnique/>
      </w:docPartObj>
    </w:sdtPr>
    <w:sdtEndPr/>
    <w:sdtContent>
      <w:p w14:paraId="24F7C183" w14:textId="77777777" w:rsidR="00E531E8" w:rsidRPr="00607210" w:rsidRDefault="003901B9" w:rsidP="0024517B">
        <w:pPr>
          <w:pStyle w:val="aa"/>
          <w:ind w:firstLineChars="0" w:firstLine="0"/>
          <w:jc w:val="center"/>
        </w:pPr>
        <w:r w:rsidRPr="00607210">
          <w:fldChar w:fldCharType="begin"/>
        </w:r>
        <w:r w:rsidRPr="00607210">
          <w:instrText>PAGE   \* MERGEFORMAT</w:instrText>
        </w:r>
        <w:r w:rsidRPr="00607210">
          <w:fldChar w:fldCharType="separate"/>
        </w:r>
        <w:r w:rsidRPr="00607210">
          <w:rPr>
            <w:lang w:val="zh-TW"/>
          </w:rPr>
          <w:t>2</w:t>
        </w:r>
        <w:r w:rsidRPr="00607210">
          <w:fldChar w:fldCharType="end"/>
        </w:r>
      </w:p>
    </w:sdtContent>
  </w:sdt>
  <w:p w14:paraId="4FC793A2" w14:textId="77777777" w:rsidR="00E531E8" w:rsidRDefault="00E531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62AE2" w14:textId="77777777" w:rsidR="00C279A5" w:rsidRDefault="00C279A5" w:rsidP="00E72A6A">
    <w:pPr>
      <w:pStyle w:val="aa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B5DC" w14:textId="77777777" w:rsidR="00012A4B" w:rsidRDefault="00012A4B" w:rsidP="00E72A6A">
      <w:r>
        <w:separator/>
      </w:r>
    </w:p>
    <w:p w14:paraId="14D69C5B" w14:textId="77777777" w:rsidR="00012A4B" w:rsidRDefault="00012A4B"/>
    <w:p w14:paraId="083903F6" w14:textId="77777777" w:rsidR="00012A4B" w:rsidRDefault="00012A4B"/>
  </w:footnote>
  <w:footnote w:type="continuationSeparator" w:id="0">
    <w:p w14:paraId="21E78B5D" w14:textId="77777777" w:rsidR="00012A4B" w:rsidRDefault="00012A4B" w:rsidP="00E72A6A">
      <w:r>
        <w:continuationSeparator/>
      </w:r>
    </w:p>
    <w:p w14:paraId="4ADA4421" w14:textId="77777777" w:rsidR="00012A4B" w:rsidRDefault="00012A4B"/>
    <w:p w14:paraId="32747B8F" w14:textId="77777777" w:rsidR="00012A4B" w:rsidRDefault="00012A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473B" w14:textId="77777777" w:rsidR="00C279A5" w:rsidRDefault="00C279A5" w:rsidP="00E72A6A">
    <w:pPr>
      <w:pStyle w:val="a8"/>
      <w:ind w:firstLine="400"/>
    </w:pPr>
  </w:p>
  <w:p w14:paraId="383C7D53" w14:textId="77777777" w:rsidR="00E531E8" w:rsidRDefault="00E531E8"/>
  <w:p w14:paraId="03A0994C" w14:textId="77777777" w:rsidR="00E531E8" w:rsidRDefault="00E531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BBCF" w14:textId="77777777" w:rsidR="00E531E8" w:rsidRPr="0024517B" w:rsidRDefault="00E531E8" w:rsidP="0024517B">
    <w:pPr>
      <w:pStyle w:val="a8"/>
      <w:ind w:firstLineChars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BF83E" w14:textId="77777777" w:rsidR="00C279A5" w:rsidRDefault="00C279A5" w:rsidP="00E72A6A">
    <w:pPr>
      <w:pStyle w:val="a8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53E"/>
    <w:multiLevelType w:val="multilevel"/>
    <w:tmpl w:val="3D0C783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5C832A8"/>
    <w:multiLevelType w:val="hybridMultilevel"/>
    <w:tmpl w:val="7ECCCDD4"/>
    <w:lvl w:ilvl="0" w:tplc="CCAEB8FC">
      <w:start w:val="1"/>
      <w:numFmt w:val="decimal"/>
      <w:pStyle w:val="a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4C7443"/>
    <w:multiLevelType w:val="hybridMultilevel"/>
    <w:tmpl w:val="E668B0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C4372F"/>
    <w:multiLevelType w:val="hybridMultilevel"/>
    <w:tmpl w:val="08F86E68"/>
    <w:lvl w:ilvl="0" w:tplc="EA020A78">
      <w:start w:val="1"/>
      <w:numFmt w:val="decimal"/>
      <w:pStyle w:val="20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9B463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F99735E"/>
    <w:multiLevelType w:val="hybridMultilevel"/>
    <w:tmpl w:val="7362DFB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2D453CA"/>
    <w:multiLevelType w:val="hybridMultilevel"/>
    <w:tmpl w:val="F606DBD6"/>
    <w:lvl w:ilvl="0" w:tplc="42C00D7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0564DF"/>
    <w:multiLevelType w:val="hybridMultilevel"/>
    <w:tmpl w:val="E3CC9E5A"/>
    <w:lvl w:ilvl="0" w:tplc="8716FD2E">
      <w:start w:val="1"/>
      <w:numFmt w:val="bullet"/>
      <w:pStyle w:val="10"/>
      <w:lvlText w:val="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NDMwN7I0MTI2MTFV0lEKTi0uzszPAykwMqkFAEFBx+EtAAAA"/>
  </w:docVars>
  <w:rsids>
    <w:rsidRoot w:val="007B6BE0"/>
    <w:rsid w:val="0000594F"/>
    <w:rsid w:val="00007F57"/>
    <w:rsid w:val="00012A4B"/>
    <w:rsid w:val="00030045"/>
    <w:rsid w:val="000429F2"/>
    <w:rsid w:val="00045418"/>
    <w:rsid w:val="00046A9D"/>
    <w:rsid w:val="00083B96"/>
    <w:rsid w:val="00090F55"/>
    <w:rsid w:val="000969E0"/>
    <w:rsid w:val="000A5C55"/>
    <w:rsid w:val="000A6F70"/>
    <w:rsid w:val="000B67DF"/>
    <w:rsid w:val="000D0B97"/>
    <w:rsid w:val="000D164B"/>
    <w:rsid w:val="00103CE3"/>
    <w:rsid w:val="00106C51"/>
    <w:rsid w:val="00171C92"/>
    <w:rsid w:val="001946FB"/>
    <w:rsid w:val="00194C0C"/>
    <w:rsid w:val="001A239A"/>
    <w:rsid w:val="001A4421"/>
    <w:rsid w:val="001D18EA"/>
    <w:rsid w:val="001D63E4"/>
    <w:rsid w:val="002125A2"/>
    <w:rsid w:val="002271BE"/>
    <w:rsid w:val="00234DC7"/>
    <w:rsid w:val="002357C7"/>
    <w:rsid w:val="00237F0C"/>
    <w:rsid w:val="0024415E"/>
    <w:rsid w:val="0024517B"/>
    <w:rsid w:val="00250901"/>
    <w:rsid w:val="00253652"/>
    <w:rsid w:val="00260B58"/>
    <w:rsid w:val="00284C2C"/>
    <w:rsid w:val="00292CC9"/>
    <w:rsid w:val="00294AD7"/>
    <w:rsid w:val="002A1A37"/>
    <w:rsid w:val="002B0E39"/>
    <w:rsid w:val="002B4327"/>
    <w:rsid w:val="00303C3A"/>
    <w:rsid w:val="003257DA"/>
    <w:rsid w:val="003474A5"/>
    <w:rsid w:val="00356212"/>
    <w:rsid w:val="00360DA0"/>
    <w:rsid w:val="003712A8"/>
    <w:rsid w:val="00374F4E"/>
    <w:rsid w:val="003901B9"/>
    <w:rsid w:val="0039710D"/>
    <w:rsid w:val="003A38BF"/>
    <w:rsid w:val="003D2925"/>
    <w:rsid w:val="003D6DF2"/>
    <w:rsid w:val="003E172C"/>
    <w:rsid w:val="003E432E"/>
    <w:rsid w:val="003F0C73"/>
    <w:rsid w:val="003F2F0C"/>
    <w:rsid w:val="004113D5"/>
    <w:rsid w:val="00443270"/>
    <w:rsid w:val="00444968"/>
    <w:rsid w:val="00446012"/>
    <w:rsid w:val="004555A4"/>
    <w:rsid w:val="00462055"/>
    <w:rsid w:val="00484AC2"/>
    <w:rsid w:val="00493A5B"/>
    <w:rsid w:val="004950B0"/>
    <w:rsid w:val="00495D2F"/>
    <w:rsid w:val="004B0FF0"/>
    <w:rsid w:val="004C0F6B"/>
    <w:rsid w:val="004C34A6"/>
    <w:rsid w:val="004E03CD"/>
    <w:rsid w:val="004E5DBC"/>
    <w:rsid w:val="004F396C"/>
    <w:rsid w:val="004F7F37"/>
    <w:rsid w:val="00501D3F"/>
    <w:rsid w:val="0050711E"/>
    <w:rsid w:val="00507ACC"/>
    <w:rsid w:val="005239AB"/>
    <w:rsid w:val="00537CC3"/>
    <w:rsid w:val="0054588B"/>
    <w:rsid w:val="005728E3"/>
    <w:rsid w:val="005847D3"/>
    <w:rsid w:val="00586542"/>
    <w:rsid w:val="00590451"/>
    <w:rsid w:val="005B1461"/>
    <w:rsid w:val="005B5509"/>
    <w:rsid w:val="005D5174"/>
    <w:rsid w:val="005D6F36"/>
    <w:rsid w:val="005E7A68"/>
    <w:rsid w:val="005F6852"/>
    <w:rsid w:val="00607210"/>
    <w:rsid w:val="00610BB7"/>
    <w:rsid w:val="0061272F"/>
    <w:rsid w:val="00617EC6"/>
    <w:rsid w:val="00652EE3"/>
    <w:rsid w:val="00654F32"/>
    <w:rsid w:val="00655A9B"/>
    <w:rsid w:val="0065656D"/>
    <w:rsid w:val="006577E6"/>
    <w:rsid w:val="00667009"/>
    <w:rsid w:val="00667BFC"/>
    <w:rsid w:val="006F10F3"/>
    <w:rsid w:val="0071170C"/>
    <w:rsid w:val="0071526A"/>
    <w:rsid w:val="007166B0"/>
    <w:rsid w:val="0073516A"/>
    <w:rsid w:val="00735C30"/>
    <w:rsid w:val="00737080"/>
    <w:rsid w:val="007576C9"/>
    <w:rsid w:val="007629A4"/>
    <w:rsid w:val="00777A88"/>
    <w:rsid w:val="00782D31"/>
    <w:rsid w:val="007A04B6"/>
    <w:rsid w:val="007A1DB7"/>
    <w:rsid w:val="007B2F08"/>
    <w:rsid w:val="007B6BE0"/>
    <w:rsid w:val="007C06C7"/>
    <w:rsid w:val="007D7CC2"/>
    <w:rsid w:val="007E0021"/>
    <w:rsid w:val="007F2AB0"/>
    <w:rsid w:val="0080131B"/>
    <w:rsid w:val="00801821"/>
    <w:rsid w:val="008137FD"/>
    <w:rsid w:val="00826351"/>
    <w:rsid w:val="00833C7A"/>
    <w:rsid w:val="0084499B"/>
    <w:rsid w:val="00861491"/>
    <w:rsid w:val="0086567F"/>
    <w:rsid w:val="0088019B"/>
    <w:rsid w:val="0088183A"/>
    <w:rsid w:val="00881D05"/>
    <w:rsid w:val="00882F81"/>
    <w:rsid w:val="008865A5"/>
    <w:rsid w:val="008931E0"/>
    <w:rsid w:val="008B1043"/>
    <w:rsid w:val="008C158F"/>
    <w:rsid w:val="008C2203"/>
    <w:rsid w:val="008D2D96"/>
    <w:rsid w:val="008E5E55"/>
    <w:rsid w:val="00906392"/>
    <w:rsid w:val="009067E4"/>
    <w:rsid w:val="00940276"/>
    <w:rsid w:val="009639A2"/>
    <w:rsid w:val="00984186"/>
    <w:rsid w:val="009A280C"/>
    <w:rsid w:val="009B4456"/>
    <w:rsid w:val="009D50EA"/>
    <w:rsid w:val="009D6A16"/>
    <w:rsid w:val="009E76EC"/>
    <w:rsid w:val="009F77C7"/>
    <w:rsid w:val="00A01F12"/>
    <w:rsid w:val="00A36D42"/>
    <w:rsid w:val="00A42280"/>
    <w:rsid w:val="00A44273"/>
    <w:rsid w:val="00A8464E"/>
    <w:rsid w:val="00A95CFD"/>
    <w:rsid w:val="00AA323F"/>
    <w:rsid w:val="00AA6D4C"/>
    <w:rsid w:val="00AB2849"/>
    <w:rsid w:val="00AD363F"/>
    <w:rsid w:val="00AE7D6B"/>
    <w:rsid w:val="00B007A0"/>
    <w:rsid w:val="00B069C0"/>
    <w:rsid w:val="00B40A56"/>
    <w:rsid w:val="00B61FD6"/>
    <w:rsid w:val="00B75A13"/>
    <w:rsid w:val="00BA2A04"/>
    <w:rsid w:val="00BB55E0"/>
    <w:rsid w:val="00BB5C77"/>
    <w:rsid w:val="00C16507"/>
    <w:rsid w:val="00C279A5"/>
    <w:rsid w:val="00C522DF"/>
    <w:rsid w:val="00C56677"/>
    <w:rsid w:val="00C64756"/>
    <w:rsid w:val="00C66EA2"/>
    <w:rsid w:val="00C728BE"/>
    <w:rsid w:val="00C9541D"/>
    <w:rsid w:val="00CA26CC"/>
    <w:rsid w:val="00CB30F3"/>
    <w:rsid w:val="00CE5E68"/>
    <w:rsid w:val="00CE6F7F"/>
    <w:rsid w:val="00CF3E89"/>
    <w:rsid w:val="00CF4CB2"/>
    <w:rsid w:val="00D002E8"/>
    <w:rsid w:val="00D00FD9"/>
    <w:rsid w:val="00D231F4"/>
    <w:rsid w:val="00D23CF7"/>
    <w:rsid w:val="00D35D7D"/>
    <w:rsid w:val="00D36C20"/>
    <w:rsid w:val="00D638C0"/>
    <w:rsid w:val="00D91ED6"/>
    <w:rsid w:val="00DA3768"/>
    <w:rsid w:val="00DA6556"/>
    <w:rsid w:val="00DA6B8D"/>
    <w:rsid w:val="00DB6D53"/>
    <w:rsid w:val="00DC096D"/>
    <w:rsid w:val="00DD0D4A"/>
    <w:rsid w:val="00DD3E1F"/>
    <w:rsid w:val="00DD4C74"/>
    <w:rsid w:val="00DF7308"/>
    <w:rsid w:val="00DF76E4"/>
    <w:rsid w:val="00E067EC"/>
    <w:rsid w:val="00E109E9"/>
    <w:rsid w:val="00E116C8"/>
    <w:rsid w:val="00E246A9"/>
    <w:rsid w:val="00E36A07"/>
    <w:rsid w:val="00E36D89"/>
    <w:rsid w:val="00E531E8"/>
    <w:rsid w:val="00E72A6A"/>
    <w:rsid w:val="00E95494"/>
    <w:rsid w:val="00E96B98"/>
    <w:rsid w:val="00EC3F8C"/>
    <w:rsid w:val="00F0396B"/>
    <w:rsid w:val="00F0483E"/>
    <w:rsid w:val="00F04D51"/>
    <w:rsid w:val="00F04F81"/>
    <w:rsid w:val="00F059F6"/>
    <w:rsid w:val="00F407DE"/>
    <w:rsid w:val="00F443FA"/>
    <w:rsid w:val="00F44ABC"/>
    <w:rsid w:val="00F67ABB"/>
    <w:rsid w:val="00F71C8E"/>
    <w:rsid w:val="00F771E5"/>
    <w:rsid w:val="00F80D09"/>
    <w:rsid w:val="00F84A83"/>
    <w:rsid w:val="00F8752D"/>
    <w:rsid w:val="00FA004D"/>
    <w:rsid w:val="00F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FD254"/>
  <w15:chartTrackingRefBased/>
  <w15:docId w15:val="{4AA8009E-090A-4FC1-AE37-3B70B366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D363F"/>
    <w:pPr>
      <w:widowControl w:val="0"/>
      <w:ind w:firstLineChars="200" w:firstLine="480"/>
      <w:jc w:val="both"/>
    </w:pPr>
    <w:rPr>
      <w:rFonts w:ascii="Times New Roman" w:eastAsia="標楷體" w:hAnsi="Times New Roman"/>
    </w:rPr>
  </w:style>
  <w:style w:type="paragraph" w:styleId="1">
    <w:name w:val="heading 1"/>
    <w:next w:val="a0"/>
    <w:link w:val="11"/>
    <w:uiPriority w:val="9"/>
    <w:qFormat/>
    <w:rsid w:val="00F71C8E"/>
    <w:pPr>
      <w:numPr>
        <w:numId w:val="2"/>
      </w:numPr>
      <w:spacing w:before="120" w:after="120"/>
      <w:ind w:left="284" w:hanging="284"/>
      <w:outlineLvl w:val="0"/>
    </w:pPr>
    <w:rPr>
      <w:rFonts w:ascii="Times New Roman" w:eastAsia="標楷體" w:hAnsi="Times New Roman" w:cs="Times New Roman"/>
      <w:b/>
      <w:bCs/>
      <w:color w:val="000000"/>
      <w:sz w:val="28"/>
      <w:szCs w:val="32"/>
    </w:rPr>
  </w:style>
  <w:style w:type="paragraph" w:styleId="2">
    <w:name w:val="heading 2"/>
    <w:next w:val="a0"/>
    <w:link w:val="21"/>
    <w:uiPriority w:val="9"/>
    <w:unhideWhenUsed/>
    <w:qFormat/>
    <w:rsid w:val="00F71C8E"/>
    <w:pPr>
      <w:numPr>
        <w:ilvl w:val="1"/>
        <w:numId w:val="2"/>
      </w:numPr>
      <w:spacing w:before="120" w:after="120"/>
      <w:ind w:left="426" w:hanging="426"/>
      <w:outlineLvl w:val="1"/>
    </w:pPr>
    <w:rPr>
      <w:rFonts w:ascii="Times New Roman" w:eastAsia="標楷體" w:hAnsi="Times New Roman" w:cs="Times New Roman"/>
      <w:b/>
      <w:bCs/>
      <w:color w:val="000000"/>
      <w:szCs w:val="24"/>
    </w:rPr>
  </w:style>
  <w:style w:type="paragraph" w:styleId="3">
    <w:name w:val="heading 3"/>
    <w:next w:val="a0"/>
    <w:link w:val="30"/>
    <w:uiPriority w:val="9"/>
    <w:unhideWhenUsed/>
    <w:qFormat/>
    <w:rsid w:val="00F71C8E"/>
    <w:pPr>
      <w:numPr>
        <w:ilvl w:val="2"/>
        <w:numId w:val="2"/>
      </w:numPr>
      <w:spacing w:before="120" w:after="120" w:line="360" w:lineRule="auto"/>
      <w:ind w:left="567"/>
      <w:outlineLvl w:val="2"/>
    </w:pPr>
    <w:rPr>
      <w:rFonts w:ascii="Times New Roman" w:eastAsia="標楷體" w:hAnsi="Times New Roman" w:cs="Times New Roman"/>
      <w:b/>
      <w:bCs/>
      <w:color w:val="000000"/>
      <w:szCs w:val="24"/>
    </w:rPr>
  </w:style>
  <w:style w:type="paragraph" w:styleId="4">
    <w:name w:val="heading 4"/>
    <w:next w:val="a0"/>
    <w:link w:val="40"/>
    <w:uiPriority w:val="9"/>
    <w:unhideWhenUsed/>
    <w:qFormat/>
    <w:rsid w:val="00F71C8E"/>
    <w:pPr>
      <w:numPr>
        <w:ilvl w:val="3"/>
        <w:numId w:val="2"/>
      </w:numPr>
      <w:spacing w:before="120" w:after="120"/>
      <w:ind w:left="851" w:hanging="850"/>
      <w:outlineLvl w:val="3"/>
    </w:pPr>
    <w:rPr>
      <w:rFonts w:ascii="Times New Roman" w:eastAsia="標楷體" w:hAnsi="Times New Roman" w:cs="Times New Roman"/>
      <w:b/>
      <w:bCs/>
      <w:color w:val="000000"/>
      <w:szCs w:val="24"/>
    </w:rPr>
  </w:style>
  <w:style w:type="paragraph" w:styleId="5">
    <w:name w:val="heading 5"/>
    <w:next w:val="a0"/>
    <w:link w:val="50"/>
    <w:uiPriority w:val="9"/>
    <w:unhideWhenUsed/>
    <w:qFormat/>
    <w:rsid w:val="00F71C8E"/>
    <w:pPr>
      <w:numPr>
        <w:ilvl w:val="4"/>
        <w:numId w:val="2"/>
      </w:numPr>
      <w:spacing w:before="120" w:after="120"/>
      <w:ind w:left="993" w:hanging="992"/>
      <w:outlineLvl w:val="4"/>
    </w:pPr>
    <w:rPr>
      <w:rFonts w:ascii="Times New Roman" w:eastAsia="標楷體" w:hAnsi="Times New Roman" w:cs="Times New Roman"/>
      <w:b/>
      <w:bCs/>
      <w:color w:val="00000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主標題"/>
    <w:next w:val="a0"/>
    <w:qFormat/>
    <w:rsid w:val="00E36A07"/>
    <w:pPr>
      <w:jc w:val="center"/>
    </w:pPr>
    <w:rPr>
      <w:rFonts w:ascii="Times New Roman" w:eastAsia="標楷體" w:hAnsi="Times New Roman"/>
      <w:b/>
      <w:sz w:val="32"/>
    </w:rPr>
  </w:style>
  <w:style w:type="paragraph" w:customStyle="1" w:styleId="a5">
    <w:name w:val="參考文獻"/>
    <w:next w:val="a"/>
    <w:link w:val="a6"/>
    <w:qFormat/>
    <w:rsid w:val="00D638C0"/>
    <w:rPr>
      <w:rFonts w:ascii="Times New Roman" w:eastAsia="標楷體" w:hAnsi="Times New Roman"/>
      <w:b/>
      <w:sz w:val="28"/>
    </w:rPr>
  </w:style>
  <w:style w:type="paragraph" w:customStyle="1" w:styleId="a">
    <w:name w:val="參考文獻內文"/>
    <w:qFormat/>
    <w:rsid w:val="0000594F"/>
    <w:pPr>
      <w:numPr>
        <w:numId w:val="1"/>
      </w:numPr>
      <w:ind w:left="426" w:hanging="426"/>
    </w:pPr>
    <w:rPr>
      <w:rFonts w:ascii="Times New Roman" w:eastAsia="標楷體" w:hAnsi="Times New Roman"/>
    </w:rPr>
  </w:style>
  <w:style w:type="character" w:customStyle="1" w:styleId="a6">
    <w:name w:val="參考文獻 字元"/>
    <w:basedOn w:val="a1"/>
    <w:link w:val="a5"/>
    <w:rsid w:val="00D638C0"/>
    <w:rPr>
      <w:rFonts w:ascii="Times New Roman" w:eastAsia="標楷體" w:hAnsi="Times New Roman"/>
      <w:b/>
      <w:sz w:val="28"/>
    </w:rPr>
  </w:style>
  <w:style w:type="paragraph" w:customStyle="1" w:styleId="a7">
    <w:name w:val="圖表"/>
    <w:next w:val="a0"/>
    <w:qFormat/>
    <w:rsid w:val="004E03CD"/>
    <w:pPr>
      <w:spacing w:beforeLines="50" w:before="50" w:afterLines="50" w:after="50"/>
      <w:jc w:val="center"/>
    </w:pPr>
    <w:rPr>
      <w:rFonts w:ascii="Times New Roman" w:eastAsia="標楷體" w:hAnsi="Times New Roman" w:cs="Times New Roman"/>
      <w:bCs/>
      <w:color w:val="000000"/>
      <w:szCs w:val="20"/>
    </w:rPr>
  </w:style>
  <w:style w:type="character" w:customStyle="1" w:styleId="11">
    <w:name w:val="標題 1 字元"/>
    <w:basedOn w:val="a1"/>
    <w:link w:val="1"/>
    <w:uiPriority w:val="9"/>
    <w:rsid w:val="00F71C8E"/>
    <w:rPr>
      <w:rFonts w:ascii="Times New Roman" w:eastAsia="標楷體" w:hAnsi="Times New Roman" w:cs="Times New Roman"/>
      <w:b/>
      <w:bCs/>
      <w:color w:val="000000"/>
      <w:sz w:val="28"/>
      <w:szCs w:val="32"/>
    </w:rPr>
  </w:style>
  <w:style w:type="character" w:customStyle="1" w:styleId="21">
    <w:name w:val="標題 2 字元"/>
    <w:basedOn w:val="a1"/>
    <w:link w:val="2"/>
    <w:uiPriority w:val="9"/>
    <w:rsid w:val="00F71C8E"/>
    <w:rPr>
      <w:rFonts w:ascii="Times New Roman" w:eastAsia="標楷體" w:hAnsi="Times New Roman" w:cs="Times New Roman"/>
      <w:b/>
      <w:bCs/>
      <w:color w:val="000000"/>
      <w:szCs w:val="24"/>
    </w:rPr>
  </w:style>
  <w:style w:type="character" w:customStyle="1" w:styleId="30">
    <w:name w:val="標題 3 字元"/>
    <w:basedOn w:val="a1"/>
    <w:link w:val="3"/>
    <w:uiPriority w:val="9"/>
    <w:rsid w:val="00F71C8E"/>
    <w:rPr>
      <w:rFonts w:ascii="Times New Roman" w:eastAsia="標楷體" w:hAnsi="Times New Roman" w:cs="Times New Roman"/>
      <w:b/>
      <w:bCs/>
      <w:color w:val="000000"/>
      <w:szCs w:val="24"/>
    </w:rPr>
  </w:style>
  <w:style w:type="character" w:customStyle="1" w:styleId="40">
    <w:name w:val="標題 4 字元"/>
    <w:basedOn w:val="a1"/>
    <w:link w:val="4"/>
    <w:uiPriority w:val="9"/>
    <w:rsid w:val="00F71C8E"/>
    <w:rPr>
      <w:rFonts w:ascii="Times New Roman" w:eastAsia="標楷體" w:hAnsi="Times New Roman" w:cs="Times New Roman"/>
      <w:b/>
      <w:bCs/>
      <w:color w:val="000000"/>
      <w:szCs w:val="24"/>
    </w:rPr>
  </w:style>
  <w:style w:type="character" w:customStyle="1" w:styleId="50">
    <w:name w:val="標題 5 字元"/>
    <w:basedOn w:val="a1"/>
    <w:link w:val="5"/>
    <w:uiPriority w:val="9"/>
    <w:rsid w:val="00F71C8E"/>
    <w:rPr>
      <w:rFonts w:ascii="Times New Roman" w:eastAsia="標楷體" w:hAnsi="Times New Roman" w:cs="Times New Roman"/>
      <w:b/>
      <w:bCs/>
      <w:color w:val="000000"/>
      <w:szCs w:val="24"/>
    </w:rPr>
  </w:style>
  <w:style w:type="paragraph" w:styleId="a8">
    <w:name w:val="header"/>
    <w:basedOn w:val="a0"/>
    <w:link w:val="a9"/>
    <w:uiPriority w:val="99"/>
    <w:unhideWhenUsed/>
    <w:rsid w:val="00C27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C279A5"/>
    <w:rPr>
      <w:rFonts w:eastAsia="標楷體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C27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C279A5"/>
    <w:rPr>
      <w:rFonts w:eastAsia="標楷體"/>
      <w:sz w:val="20"/>
      <w:szCs w:val="20"/>
    </w:rPr>
  </w:style>
  <w:style w:type="paragraph" w:styleId="ac">
    <w:name w:val="Date"/>
    <w:basedOn w:val="a0"/>
    <w:next w:val="a0"/>
    <w:link w:val="ad"/>
    <w:uiPriority w:val="99"/>
    <w:semiHidden/>
    <w:unhideWhenUsed/>
    <w:rsid w:val="00DD4C74"/>
    <w:pPr>
      <w:jc w:val="right"/>
    </w:pPr>
  </w:style>
  <w:style w:type="character" w:customStyle="1" w:styleId="ad">
    <w:name w:val="日期 字元"/>
    <w:basedOn w:val="a1"/>
    <w:link w:val="ac"/>
    <w:uiPriority w:val="99"/>
    <w:semiHidden/>
    <w:rsid w:val="00DD4C74"/>
    <w:rPr>
      <w:rFonts w:eastAsia="標楷體"/>
    </w:rPr>
  </w:style>
  <w:style w:type="paragraph" w:styleId="ae">
    <w:name w:val="Subtitle"/>
    <w:aliases w:val="編撰日期"/>
    <w:basedOn w:val="a0"/>
    <w:next w:val="a0"/>
    <w:link w:val="af"/>
    <w:uiPriority w:val="11"/>
    <w:qFormat/>
    <w:rsid w:val="00DD4C74"/>
    <w:pPr>
      <w:ind w:firstLineChars="0" w:firstLine="0"/>
      <w:jc w:val="right"/>
    </w:pPr>
    <w:rPr>
      <w:rFonts w:cs="Times New Roman"/>
      <w:color w:val="000000"/>
      <w:szCs w:val="24"/>
    </w:rPr>
  </w:style>
  <w:style w:type="character" w:customStyle="1" w:styleId="af">
    <w:name w:val="副標題 字元"/>
    <w:aliases w:val="編撰日期 字元"/>
    <w:basedOn w:val="a1"/>
    <w:link w:val="ae"/>
    <w:uiPriority w:val="11"/>
    <w:rsid w:val="00DD4C74"/>
    <w:rPr>
      <w:rFonts w:ascii="Times New Roman" w:eastAsia="標楷體" w:hAnsi="Times New Roman" w:cs="Times New Roman"/>
      <w:color w:val="000000"/>
      <w:szCs w:val="24"/>
    </w:rPr>
  </w:style>
  <w:style w:type="table" w:styleId="af0">
    <w:name w:val="Table Grid"/>
    <w:basedOn w:val="a2"/>
    <w:uiPriority w:val="39"/>
    <w:rsid w:val="00347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uiPriority w:val="34"/>
    <w:rsid w:val="00A01F12"/>
    <w:pPr>
      <w:ind w:leftChars="200" w:left="480"/>
    </w:pPr>
  </w:style>
  <w:style w:type="paragraph" w:customStyle="1" w:styleId="10">
    <w:name w:val="列表1"/>
    <w:qFormat/>
    <w:rsid w:val="0065656D"/>
    <w:pPr>
      <w:numPr>
        <w:numId w:val="5"/>
      </w:numPr>
      <w:ind w:left="284" w:hanging="284"/>
      <w:jc w:val="both"/>
    </w:pPr>
    <w:rPr>
      <w:rFonts w:ascii="Times New Roman" w:eastAsia="標楷體" w:hAnsi="Times New Roman"/>
    </w:rPr>
  </w:style>
  <w:style w:type="character" w:styleId="af2">
    <w:name w:val="Hyperlink"/>
    <w:basedOn w:val="a1"/>
    <w:uiPriority w:val="99"/>
    <w:unhideWhenUsed/>
    <w:rsid w:val="008D2D96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8D2D96"/>
    <w:rPr>
      <w:color w:val="605E5C"/>
      <w:shd w:val="clear" w:color="auto" w:fill="E1DFDD"/>
    </w:rPr>
  </w:style>
  <w:style w:type="paragraph" w:styleId="af4">
    <w:name w:val="caption"/>
    <w:basedOn w:val="a0"/>
    <w:next w:val="a0"/>
    <w:uiPriority w:val="35"/>
    <w:unhideWhenUsed/>
    <w:rsid w:val="002357C7"/>
    <w:rPr>
      <w:sz w:val="20"/>
      <w:szCs w:val="20"/>
    </w:rPr>
  </w:style>
  <w:style w:type="paragraph" w:customStyle="1" w:styleId="20">
    <w:name w:val="列表2"/>
    <w:qFormat/>
    <w:rsid w:val="000D164B"/>
    <w:pPr>
      <w:numPr>
        <w:numId w:val="7"/>
      </w:numPr>
      <w:ind w:left="284" w:hanging="284"/>
      <w:jc w:val="both"/>
    </w:pPr>
    <w:rPr>
      <w:rFonts w:ascii="Times New Roman" w:eastAsia="標楷體" w:hAnsi="Times New Roman"/>
    </w:rPr>
  </w:style>
  <w:style w:type="paragraph" w:customStyle="1" w:styleId="af5">
    <w:name w:val="表格內容"/>
    <w:qFormat/>
    <w:rsid w:val="00E36A07"/>
    <w:rPr>
      <w:rFonts w:ascii="Times New Roman" w:eastAsia="標楷體" w:hAnsi="Times New Roman"/>
    </w:rPr>
  </w:style>
  <w:style w:type="paragraph" w:customStyle="1" w:styleId="af6">
    <w:name w:val="表格標題"/>
    <w:basedOn w:val="af5"/>
    <w:qFormat/>
    <w:rsid w:val="00E36A07"/>
    <w:pPr>
      <w:jc w:val="center"/>
    </w:pPr>
  </w:style>
  <w:style w:type="character" w:styleId="af7">
    <w:name w:val="Placeholder Text"/>
    <w:basedOn w:val="a1"/>
    <w:uiPriority w:val="99"/>
    <w:semiHidden/>
    <w:rsid w:val="009F77C7"/>
    <w:rPr>
      <w:color w:val="808080"/>
    </w:rPr>
  </w:style>
  <w:style w:type="paragraph" w:customStyle="1" w:styleId="af8">
    <w:name w:val="圖表文字(單行)"/>
    <w:next w:val="a0"/>
    <w:qFormat/>
    <w:rsid w:val="002B4327"/>
    <w:pPr>
      <w:jc w:val="center"/>
    </w:pPr>
    <w:rPr>
      <w:rFonts w:ascii="Times New Roman" w:eastAsia="標楷體" w:hAnsi="Times New Roman"/>
      <w:szCs w:val="24"/>
    </w:rPr>
  </w:style>
  <w:style w:type="paragraph" w:customStyle="1" w:styleId="af9">
    <w:name w:val="圖表文字(多行)"/>
    <w:next w:val="a0"/>
    <w:qFormat/>
    <w:rsid w:val="002B4327"/>
    <w:rPr>
      <w:rFonts w:ascii="Times New Roman" w:eastAsia="標楷體" w:hAnsi="Times New Roman"/>
      <w:szCs w:val="24"/>
    </w:rPr>
  </w:style>
  <w:style w:type="paragraph" w:customStyle="1" w:styleId="afa">
    <w:name w:val="表格內文字"/>
    <w:qFormat/>
    <w:rsid w:val="004C0F6B"/>
    <w:pPr>
      <w:jc w:val="both"/>
    </w:pPr>
    <w:rPr>
      <w:rFonts w:ascii="Times New Roman" w:eastAsia="標楷體" w:hAnsi="Times New Roman"/>
    </w:rPr>
  </w:style>
  <w:style w:type="paragraph" w:customStyle="1" w:styleId="afb">
    <w:name w:val="表格內標題"/>
    <w:basedOn w:val="afa"/>
    <w:qFormat/>
    <w:rsid w:val="004C0F6B"/>
    <w:pPr>
      <w:jc w:val="center"/>
    </w:pPr>
  </w:style>
  <w:style w:type="table" w:styleId="5-1">
    <w:name w:val="Grid Table 5 Dark Accent 1"/>
    <w:basedOn w:val="a2"/>
    <w:uiPriority w:val="50"/>
    <w:rsid w:val="007351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2"/>
    <w:uiPriority w:val="49"/>
    <w:rsid w:val="007351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0">
    <w:name w:val="List Table 4 Accent 1"/>
    <w:basedOn w:val="a2"/>
    <w:uiPriority w:val="49"/>
    <w:rsid w:val="007351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List Table 3 Accent 1"/>
    <w:basedOn w:val="a2"/>
    <w:uiPriority w:val="48"/>
    <w:rsid w:val="00667BFC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Default">
    <w:name w:val="Default"/>
    <w:rsid w:val="00303C3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fc">
    <w:name w:val="FollowedHyperlink"/>
    <w:basedOn w:val="a1"/>
    <w:uiPriority w:val="99"/>
    <w:semiHidden/>
    <w:unhideWhenUsed/>
    <w:rsid w:val="00303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6607\OneDrive\&#25991;&#20214;\&#33258;&#35330;%20Office%20&#31684;&#26412;\Jacky%20Template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CB55-ACD4-4AF7-B322-6C2EF9D9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Jacky Template.dotx</Template>
  <TotalTime>42</TotalTime>
  <Pages>1</Pages>
  <Words>87</Words>
  <Characters>145</Characters>
  <Application>Microsoft Office Word</Application>
  <DocSecurity>0</DocSecurity>
  <Lines>18</Lines>
  <Paragraphs>21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王瑞評</dc:creator>
  <cp:keywords/>
  <dc:description/>
  <cp:lastModifiedBy>瑞評 王</cp:lastModifiedBy>
  <cp:revision>4</cp:revision>
  <dcterms:created xsi:type="dcterms:W3CDTF">2022-01-11T21:34:00Z</dcterms:created>
  <dcterms:modified xsi:type="dcterms:W3CDTF">2022-01-11T22:17:00Z</dcterms:modified>
</cp:coreProperties>
</file>