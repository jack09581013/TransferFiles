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AE77" w14:textId="77777777" w:rsidR="0071526A" w:rsidRDefault="0084499B" w:rsidP="0084499B">
      <w:pPr>
        <w:pStyle w:val="a4"/>
      </w:pPr>
      <w:r>
        <w:rPr>
          <w:rFonts w:hint="eastAsia"/>
        </w:rPr>
        <w:t>T</w:t>
      </w:r>
      <w:r>
        <w:t>itle</w:t>
      </w:r>
    </w:p>
    <w:p w14:paraId="29938758" w14:textId="0AFFBE28" w:rsidR="000F4ECD" w:rsidRPr="000F4ECD" w:rsidRDefault="003257DA" w:rsidP="00287DA9">
      <w:pPr>
        <w:pStyle w:val="ae"/>
        <w:wordWrap w:val="0"/>
        <w:rPr>
          <w:rFonts w:hint="eastAsia"/>
        </w:rPr>
      </w:pPr>
      <w:proofErr w:type="spellStart"/>
      <w:r>
        <w:t>yyyy</w:t>
      </w:r>
      <w:proofErr w:type="spellEnd"/>
      <w:r>
        <w:t>-mm-dd Creation</w:t>
      </w:r>
    </w:p>
    <w:tbl>
      <w:tblPr>
        <w:tblStyle w:val="af0"/>
        <w:tblW w:w="4997" w:type="pct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1937"/>
        <w:gridCol w:w="1678"/>
        <w:gridCol w:w="1434"/>
        <w:gridCol w:w="1532"/>
      </w:tblGrid>
      <w:tr w:rsidR="00303C3A" w:rsidRPr="00304327" w14:paraId="1CC7B95C" w14:textId="77777777" w:rsidTr="00AD363F">
        <w:tc>
          <w:tcPr>
            <w:tcW w:w="5000" w:type="pct"/>
            <w:gridSpan w:val="5"/>
            <w:shd w:val="clear" w:color="auto" w:fill="1B1C1D"/>
          </w:tcPr>
          <w:p w14:paraId="161ACA18" w14:textId="77777777" w:rsidR="00303C3A" w:rsidRPr="003D6DF2" w:rsidRDefault="00303C3A" w:rsidP="003D6DF2">
            <w:pPr>
              <w:pStyle w:val="af5"/>
              <w:jc w:val="center"/>
              <w:rPr>
                <w:color w:val="FFFFFF" w:themeColor="background1"/>
              </w:rPr>
            </w:pPr>
          </w:p>
        </w:tc>
      </w:tr>
      <w:tr w:rsidR="00303C3A" w:rsidRPr="00343378" w14:paraId="222FEC09" w14:textId="77777777" w:rsidTr="00C66EA2">
        <w:tc>
          <w:tcPr>
            <w:tcW w:w="1031" w:type="pct"/>
            <w:shd w:val="clear" w:color="auto" w:fill="515457"/>
          </w:tcPr>
          <w:p w14:paraId="351ED291" w14:textId="77777777" w:rsidR="00303C3A" w:rsidRPr="003D6DF2" w:rsidRDefault="00303C3A" w:rsidP="003257DA">
            <w:pPr>
              <w:pStyle w:val="af5"/>
              <w:rPr>
                <w:color w:val="FFFFFF" w:themeColor="background1"/>
              </w:rPr>
            </w:pPr>
          </w:p>
        </w:tc>
        <w:tc>
          <w:tcPr>
            <w:tcW w:w="1168" w:type="pct"/>
            <w:shd w:val="clear" w:color="auto" w:fill="515457"/>
          </w:tcPr>
          <w:p w14:paraId="7A80DDD6" w14:textId="77777777" w:rsidR="00303C3A" w:rsidRPr="003D6DF2" w:rsidRDefault="00303C3A" w:rsidP="003257DA">
            <w:pPr>
              <w:pStyle w:val="af5"/>
              <w:rPr>
                <w:color w:val="FFFFFF" w:themeColor="background1"/>
              </w:rPr>
            </w:pPr>
          </w:p>
        </w:tc>
        <w:tc>
          <w:tcPr>
            <w:tcW w:w="1012" w:type="pct"/>
            <w:shd w:val="clear" w:color="auto" w:fill="515457"/>
          </w:tcPr>
          <w:p w14:paraId="3CCB60CA" w14:textId="77777777" w:rsidR="00303C3A" w:rsidRPr="003D6DF2" w:rsidRDefault="00303C3A" w:rsidP="003257DA">
            <w:pPr>
              <w:pStyle w:val="af5"/>
              <w:rPr>
                <w:color w:val="FFFFFF" w:themeColor="background1"/>
              </w:rPr>
            </w:pPr>
          </w:p>
        </w:tc>
        <w:tc>
          <w:tcPr>
            <w:tcW w:w="865" w:type="pct"/>
            <w:shd w:val="clear" w:color="auto" w:fill="515457"/>
          </w:tcPr>
          <w:p w14:paraId="614CFD92" w14:textId="77777777" w:rsidR="00303C3A" w:rsidRPr="003D6DF2" w:rsidRDefault="00303C3A" w:rsidP="003257DA">
            <w:pPr>
              <w:pStyle w:val="af5"/>
              <w:rPr>
                <w:color w:val="FFFFFF" w:themeColor="background1"/>
              </w:rPr>
            </w:pPr>
          </w:p>
        </w:tc>
        <w:tc>
          <w:tcPr>
            <w:tcW w:w="924" w:type="pct"/>
            <w:shd w:val="clear" w:color="auto" w:fill="515457"/>
          </w:tcPr>
          <w:p w14:paraId="61A8C239" w14:textId="77777777" w:rsidR="00303C3A" w:rsidRPr="003D6DF2" w:rsidRDefault="00303C3A" w:rsidP="003257DA">
            <w:pPr>
              <w:pStyle w:val="af5"/>
              <w:rPr>
                <w:color w:val="FFFFFF" w:themeColor="background1"/>
              </w:rPr>
            </w:pPr>
          </w:p>
        </w:tc>
      </w:tr>
      <w:tr w:rsidR="00303C3A" w:rsidRPr="004477BB" w14:paraId="20A49FB9" w14:textId="77777777" w:rsidTr="00AD363F">
        <w:tc>
          <w:tcPr>
            <w:tcW w:w="1031" w:type="pct"/>
          </w:tcPr>
          <w:p w14:paraId="237EDB41" w14:textId="77777777" w:rsidR="00303C3A" w:rsidRPr="003D6DF2" w:rsidRDefault="00303C3A" w:rsidP="003257DA">
            <w:pPr>
              <w:pStyle w:val="af5"/>
              <w:rPr>
                <w:bCs/>
              </w:rPr>
            </w:pPr>
          </w:p>
        </w:tc>
        <w:tc>
          <w:tcPr>
            <w:tcW w:w="1168" w:type="pct"/>
          </w:tcPr>
          <w:p w14:paraId="54AE191D" w14:textId="77777777" w:rsidR="00303C3A" w:rsidRPr="003D6DF2" w:rsidRDefault="00303C3A" w:rsidP="003257DA">
            <w:pPr>
              <w:pStyle w:val="af5"/>
            </w:pPr>
          </w:p>
        </w:tc>
        <w:tc>
          <w:tcPr>
            <w:tcW w:w="1012" w:type="pct"/>
          </w:tcPr>
          <w:p w14:paraId="360658D5" w14:textId="77777777" w:rsidR="00303C3A" w:rsidRPr="003D6DF2" w:rsidRDefault="00303C3A" w:rsidP="003257DA">
            <w:pPr>
              <w:pStyle w:val="af5"/>
            </w:pPr>
          </w:p>
        </w:tc>
        <w:tc>
          <w:tcPr>
            <w:tcW w:w="865" w:type="pct"/>
          </w:tcPr>
          <w:p w14:paraId="2C8AC16A" w14:textId="77777777" w:rsidR="00303C3A" w:rsidRPr="003D6DF2" w:rsidRDefault="00303C3A" w:rsidP="003257DA">
            <w:pPr>
              <w:pStyle w:val="af5"/>
            </w:pPr>
          </w:p>
        </w:tc>
        <w:tc>
          <w:tcPr>
            <w:tcW w:w="924" w:type="pct"/>
          </w:tcPr>
          <w:p w14:paraId="622AD7C6" w14:textId="77777777" w:rsidR="00303C3A" w:rsidRPr="003D6DF2" w:rsidRDefault="00303C3A" w:rsidP="003257DA">
            <w:pPr>
              <w:pStyle w:val="af5"/>
            </w:pPr>
          </w:p>
        </w:tc>
      </w:tr>
    </w:tbl>
    <w:p w14:paraId="6690390C" w14:textId="77777777" w:rsidR="00AD363F" w:rsidRPr="004555A4" w:rsidRDefault="00AD363F" w:rsidP="008137FD">
      <w:pPr>
        <w:ind w:firstLineChars="0" w:firstLine="0"/>
      </w:pPr>
    </w:p>
    <w:sectPr w:rsidR="00AD363F" w:rsidRPr="004555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0B26F" w14:textId="77777777" w:rsidR="00AA0001" w:rsidRDefault="00AA0001" w:rsidP="00E72A6A">
      <w:r>
        <w:separator/>
      </w:r>
    </w:p>
    <w:p w14:paraId="7469FE39" w14:textId="77777777" w:rsidR="00AA0001" w:rsidRDefault="00AA0001"/>
    <w:p w14:paraId="214ACFDD" w14:textId="77777777" w:rsidR="00AA0001" w:rsidRDefault="00AA0001"/>
  </w:endnote>
  <w:endnote w:type="continuationSeparator" w:id="0">
    <w:p w14:paraId="18CEAE38" w14:textId="77777777" w:rsidR="00AA0001" w:rsidRDefault="00AA0001" w:rsidP="00E72A6A">
      <w:r>
        <w:continuationSeparator/>
      </w:r>
    </w:p>
    <w:p w14:paraId="4BFE5F34" w14:textId="77777777" w:rsidR="00AA0001" w:rsidRDefault="00AA0001"/>
    <w:p w14:paraId="789724F4" w14:textId="77777777" w:rsidR="00AA0001" w:rsidRDefault="00AA00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E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9900" w14:textId="77777777" w:rsidR="00C279A5" w:rsidRDefault="00C279A5" w:rsidP="00E72A6A">
    <w:pPr>
      <w:pStyle w:val="aa"/>
      <w:ind w:firstLine="400"/>
    </w:pPr>
  </w:p>
  <w:p w14:paraId="50FC7E46" w14:textId="77777777" w:rsidR="00E531E8" w:rsidRDefault="00E531E8"/>
  <w:p w14:paraId="01852524" w14:textId="77777777" w:rsidR="00E531E8" w:rsidRDefault="00E531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1688639"/>
      <w:docPartObj>
        <w:docPartGallery w:val="Page Numbers (Bottom of Page)"/>
        <w:docPartUnique/>
      </w:docPartObj>
    </w:sdtPr>
    <w:sdtEndPr/>
    <w:sdtContent>
      <w:p w14:paraId="3850E792" w14:textId="77777777" w:rsidR="00E531E8" w:rsidRPr="00607210" w:rsidRDefault="003901B9" w:rsidP="0024517B">
        <w:pPr>
          <w:pStyle w:val="aa"/>
          <w:ind w:firstLineChars="0" w:firstLine="0"/>
          <w:jc w:val="center"/>
        </w:pPr>
        <w:r w:rsidRPr="00607210">
          <w:fldChar w:fldCharType="begin"/>
        </w:r>
        <w:r w:rsidRPr="00607210">
          <w:instrText>PAGE   \* MERGEFORMAT</w:instrText>
        </w:r>
        <w:r w:rsidRPr="00607210">
          <w:fldChar w:fldCharType="separate"/>
        </w:r>
        <w:r w:rsidRPr="00607210">
          <w:rPr>
            <w:lang w:val="zh-TW"/>
          </w:rPr>
          <w:t>2</w:t>
        </w:r>
        <w:r w:rsidRPr="00607210">
          <w:fldChar w:fldCharType="end"/>
        </w:r>
      </w:p>
    </w:sdtContent>
  </w:sdt>
  <w:p w14:paraId="12D0A6C8" w14:textId="77777777" w:rsidR="00E531E8" w:rsidRDefault="00E531E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35AD2" w14:textId="77777777" w:rsidR="00C279A5" w:rsidRDefault="00C279A5" w:rsidP="00E72A6A">
    <w:pPr>
      <w:pStyle w:val="aa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DCD2C" w14:textId="77777777" w:rsidR="00AA0001" w:rsidRDefault="00AA0001" w:rsidP="00E72A6A">
      <w:r>
        <w:separator/>
      </w:r>
    </w:p>
    <w:p w14:paraId="1554FCBC" w14:textId="77777777" w:rsidR="00AA0001" w:rsidRDefault="00AA0001"/>
    <w:p w14:paraId="78708146" w14:textId="77777777" w:rsidR="00AA0001" w:rsidRDefault="00AA0001"/>
  </w:footnote>
  <w:footnote w:type="continuationSeparator" w:id="0">
    <w:p w14:paraId="4D551008" w14:textId="77777777" w:rsidR="00AA0001" w:rsidRDefault="00AA0001" w:rsidP="00E72A6A">
      <w:r>
        <w:continuationSeparator/>
      </w:r>
    </w:p>
    <w:p w14:paraId="5354D088" w14:textId="77777777" w:rsidR="00AA0001" w:rsidRDefault="00AA0001"/>
    <w:p w14:paraId="77D0D223" w14:textId="77777777" w:rsidR="00AA0001" w:rsidRDefault="00AA00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FEE77" w14:textId="77777777" w:rsidR="00C279A5" w:rsidRDefault="00C279A5" w:rsidP="00E72A6A">
    <w:pPr>
      <w:pStyle w:val="a8"/>
      <w:ind w:firstLine="400"/>
    </w:pPr>
  </w:p>
  <w:p w14:paraId="102C20CD" w14:textId="77777777" w:rsidR="00E531E8" w:rsidRDefault="00E531E8"/>
  <w:p w14:paraId="07F31C96" w14:textId="77777777" w:rsidR="00E531E8" w:rsidRDefault="00E531E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82965" w14:textId="77777777" w:rsidR="00E531E8" w:rsidRPr="0024517B" w:rsidRDefault="00E531E8" w:rsidP="0024517B">
    <w:pPr>
      <w:pStyle w:val="a8"/>
      <w:ind w:firstLineChars="0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9DE38" w14:textId="77777777" w:rsidR="00C279A5" w:rsidRDefault="00C279A5" w:rsidP="00E72A6A">
    <w:pPr>
      <w:pStyle w:val="a8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53E"/>
    <w:multiLevelType w:val="multilevel"/>
    <w:tmpl w:val="3D0C783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5C832A8"/>
    <w:multiLevelType w:val="hybridMultilevel"/>
    <w:tmpl w:val="7ECCCDD4"/>
    <w:lvl w:ilvl="0" w:tplc="CCAEB8FC">
      <w:start w:val="1"/>
      <w:numFmt w:val="decimal"/>
      <w:pStyle w:val="a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4C7443"/>
    <w:multiLevelType w:val="hybridMultilevel"/>
    <w:tmpl w:val="E668B0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6C4372F"/>
    <w:multiLevelType w:val="hybridMultilevel"/>
    <w:tmpl w:val="08F86E68"/>
    <w:lvl w:ilvl="0" w:tplc="EA020A78">
      <w:start w:val="1"/>
      <w:numFmt w:val="decimal"/>
      <w:pStyle w:val="10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9B463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F99735E"/>
    <w:multiLevelType w:val="hybridMultilevel"/>
    <w:tmpl w:val="7362DFB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2D453CA"/>
    <w:multiLevelType w:val="hybridMultilevel"/>
    <w:tmpl w:val="F606DBD6"/>
    <w:lvl w:ilvl="0" w:tplc="42C00D7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60564DF"/>
    <w:multiLevelType w:val="hybridMultilevel"/>
    <w:tmpl w:val="E4D2E65A"/>
    <w:lvl w:ilvl="0" w:tplc="8716FD2E">
      <w:start w:val="1"/>
      <w:numFmt w:val="bullet"/>
      <w:pStyle w:val="11"/>
      <w:lvlText w:val=""/>
      <w:lvlJc w:val="left"/>
      <w:pPr>
        <w:ind w:left="960" w:hanging="480"/>
      </w:pPr>
      <w:rPr>
        <w:rFonts w:ascii="Wingdings 2" w:hAnsi="Wingdings 2" w:hint="default"/>
      </w:rPr>
    </w:lvl>
    <w:lvl w:ilvl="1" w:tplc="6CCE8A2C">
      <w:start w:val="1"/>
      <w:numFmt w:val="bullet"/>
      <w:pStyle w:val="20"/>
      <w:lvlText w:val="¡"/>
      <w:lvlJc w:val="left"/>
      <w:pPr>
        <w:ind w:left="1440" w:hanging="480"/>
      </w:pPr>
      <w:rPr>
        <w:rFonts w:ascii="Wingdings 2" w:hAnsi="Wingdings 2" w:hint="default"/>
      </w:rPr>
    </w:lvl>
    <w:lvl w:ilvl="2" w:tplc="8F7CFFFA">
      <w:start w:val="1"/>
      <w:numFmt w:val="bullet"/>
      <w:pStyle w:val="30"/>
      <w:lvlText w:val=""/>
      <w:lvlJc w:val="left"/>
      <w:pPr>
        <w:ind w:left="1920" w:hanging="480"/>
      </w:pPr>
      <w:rPr>
        <w:rFonts w:ascii="Wingdings 2" w:hAnsi="Wingdings 2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attachedTemplate r:id="rId1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2NDMwN7I0MTI2MTFV0lEKTi0uzszPAykwMqkFAEFBx+EtAAAA"/>
  </w:docVars>
  <w:rsids>
    <w:rsidRoot w:val="008C2203"/>
    <w:rsid w:val="0000594F"/>
    <w:rsid w:val="000429F2"/>
    <w:rsid w:val="00045418"/>
    <w:rsid w:val="00046A9D"/>
    <w:rsid w:val="00083B96"/>
    <w:rsid w:val="00090F55"/>
    <w:rsid w:val="000969E0"/>
    <w:rsid w:val="000A5C55"/>
    <w:rsid w:val="000A6F70"/>
    <w:rsid w:val="000B67DF"/>
    <w:rsid w:val="000D0B97"/>
    <w:rsid w:val="000D164B"/>
    <w:rsid w:val="000F4ECD"/>
    <w:rsid w:val="00103CE3"/>
    <w:rsid w:val="00106C51"/>
    <w:rsid w:val="00171C92"/>
    <w:rsid w:val="001946FB"/>
    <w:rsid w:val="00194C0C"/>
    <w:rsid w:val="001A239A"/>
    <w:rsid w:val="001A4421"/>
    <w:rsid w:val="001D18EA"/>
    <w:rsid w:val="001D63E4"/>
    <w:rsid w:val="002125A2"/>
    <w:rsid w:val="002271BE"/>
    <w:rsid w:val="00234DC7"/>
    <w:rsid w:val="002357C7"/>
    <w:rsid w:val="00237F0C"/>
    <w:rsid w:val="0024415E"/>
    <w:rsid w:val="0024517B"/>
    <w:rsid w:val="00250901"/>
    <w:rsid w:val="00253652"/>
    <w:rsid w:val="00260B58"/>
    <w:rsid w:val="00284C2C"/>
    <w:rsid w:val="00287DA9"/>
    <w:rsid w:val="00292CC9"/>
    <w:rsid w:val="00294AD7"/>
    <w:rsid w:val="002A1A37"/>
    <w:rsid w:val="002B0E39"/>
    <w:rsid w:val="002B4327"/>
    <w:rsid w:val="00303C3A"/>
    <w:rsid w:val="003257DA"/>
    <w:rsid w:val="003474A5"/>
    <w:rsid w:val="00356212"/>
    <w:rsid w:val="00360DA0"/>
    <w:rsid w:val="003712A8"/>
    <w:rsid w:val="00374F4E"/>
    <w:rsid w:val="003901B9"/>
    <w:rsid w:val="0039710D"/>
    <w:rsid w:val="003A38BF"/>
    <w:rsid w:val="003D2925"/>
    <w:rsid w:val="003D6DF2"/>
    <w:rsid w:val="003E172C"/>
    <w:rsid w:val="003E432E"/>
    <w:rsid w:val="003F0C73"/>
    <w:rsid w:val="003F2F0C"/>
    <w:rsid w:val="004113D5"/>
    <w:rsid w:val="00443270"/>
    <w:rsid w:val="00444968"/>
    <w:rsid w:val="00446012"/>
    <w:rsid w:val="004555A4"/>
    <w:rsid w:val="00462055"/>
    <w:rsid w:val="00484AC2"/>
    <w:rsid w:val="00493A5B"/>
    <w:rsid w:val="004950B0"/>
    <w:rsid w:val="00495D2F"/>
    <w:rsid w:val="004B0FF0"/>
    <w:rsid w:val="004C0F6B"/>
    <w:rsid w:val="004C34A6"/>
    <w:rsid w:val="004E03CD"/>
    <w:rsid w:val="004E5DBC"/>
    <w:rsid w:val="004F396C"/>
    <w:rsid w:val="004F7F37"/>
    <w:rsid w:val="00501D3F"/>
    <w:rsid w:val="0050711E"/>
    <w:rsid w:val="00507ACC"/>
    <w:rsid w:val="005239AB"/>
    <w:rsid w:val="00537CC3"/>
    <w:rsid w:val="0054588B"/>
    <w:rsid w:val="00561528"/>
    <w:rsid w:val="005728E3"/>
    <w:rsid w:val="005847D3"/>
    <w:rsid w:val="00586542"/>
    <w:rsid w:val="00590451"/>
    <w:rsid w:val="005B1461"/>
    <w:rsid w:val="005B5509"/>
    <w:rsid w:val="005D5174"/>
    <w:rsid w:val="005D6F36"/>
    <w:rsid w:val="005E7A68"/>
    <w:rsid w:val="005F6852"/>
    <w:rsid w:val="00607210"/>
    <w:rsid w:val="00610BB7"/>
    <w:rsid w:val="0061272F"/>
    <w:rsid w:val="00617EC6"/>
    <w:rsid w:val="00652EE3"/>
    <w:rsid w:val="00654F32"/>
    <w:rsid w:val="00655A9B"/>
    <w:rsid w:val="0065656D"/>
    <w:rsid w:val="006577E6"/>
    <w:rsid w:val="00667009"/>
    <w:rsid w:val="00667BFC"/>
    <w:rsid w:val="006F10F3"/>
    <w:rsid w:val="0071170C"/>
    <w:rsid w:val="0071526A"/>
    <w:rsid w:val="007166B0"/>
    <w:rsid w:val="0073516A"/>
    <w:rsid w:val="00735C30"/>
    <w:rsid w:val="00737080"/>
    <w:rsid w:val="007576C9"/>
    <w:rsid w:val="007629A4"/>
    <w:rsid w:val="00777A88"/>
    <w:rsid w:val="00782D31"/>
    <w:rsid w:val="007A04B6"/>
    <w:rsid w:val="007A1DB7"/>
    <w:rsid w:val="007B2F08"/>
    <w:rsid w:val="007C06C7"/>
    <w:rsid w:val="007D7CC2"/>
    <w:rsid w:val="007E0021"/>
    <w:rsid w:val="007F2AB0"/>
    <w:rsid w:val="0080131B"/>
    <w:rsid w:val="00801821"/>
    <w:rsid w:val="008137FD"/>
    <w:rsid w:val="00826351"/>
    <w:rsid w:val="00833C7A"/>
    <w:rsid w:val="0084499B"/>
    <w:rsid w:val="00861491"/>
    <w:rsid w:val="0086567F"/>
    <w:rsid w:val="0088183A"/>
    <w:rsid w:val="00881D05"/>
    <w:rsid w:val="00882F81"/>
    <w:rsid w:val="008865A5"/>
    <w:rsid w:val="008931E0"/>
    <w:rsid w:val="008B1043"/>
    <w:rsid w:val="008C158F"/>
    <w:rsid w:val="008C2203"/>
    <w:rsid w:val="008D2D96"/>
    <w:rsid w:val="008E5E55"/>
    <w:rsid w:val="00906392"/>
    <w:rsid w:val="009067E4"/>
    <w:rsid w:val="00940276"/>
    <w:rsid w:val="009639A2"/>
    <w:rsid w:val="00984186"/>
    <w:rsid w:val="009A280C"/>
    <w:rsid w:val="009B4456"/>
    <w:rsid w:val="009D50EA"/>
    <w:rsid w:val="009E76EC"/>
    <w:rsid w:val="009F77C7"/>
    <w:rsid w:val="00A01F12"/>
    <w:rsid w:val="00A36D42"/>
    <w:rsid w:val="00A42280"/>
    <w:rsid w:val="00A44273"/>
    <w:rsid w:val="00A8464E"/>
    <w:rsid w:val="00A95CFD"/>
    <w:rsid w:val="00AA0001"/>
    <w:rsid w:val="00AA323F"/>
    <w:rsid w:val="00AA6D4C"/>
    <w:rsid w:val="00AB2849"/>
    <w:rsid w:val="00AD363F"/>
    <w:rsid w:val="00AE7D6B"/>
    <w:rsid w:val="00B007A0"/>
    <w:rsid w:val="00B069C0"/>
    <w:rsid w:val="00B40A56"/>
    <w:rsid w:val="00B61FD6"/>
    <w:rsid w:val="00B75A13"/>
    <w:rsid w:val="00BA2A04"/>
    <w:rsid w:val="00BB55E0"/>
    <w:rsid w:val="00BB5C77"/>
    <w:rsid w:val="00BF23BA"/>
    <w:rsid w:val="00C279A5"/>
    <w:rsid w:val="00C522DF"/>
    <w:rsid w:val="00C56677"/>
    <w:rsid w:val="00C64756"/>
    <w:rsid w:val="00C66EA2"/>
    <w:rsid w:val="00C728BE"/>
    <w:rsid w:val="00C9541D"/>
    <w:rsid w:val="00CA26CC"/>
    <w:rsid w:val="00CB30F3"/>
    <w:rsid w:val="00CC6EE2"/>
    <w:rsid w:val="00CE5E68"/>
    <w:rsid w:val="00CE6F7F"/>
    <w:rsid w:val="00CF3E89"/>
    <w:rsid w:val="00CF4CB2"/>
    <w:rsid w:val="00D002E8"/>
    <w:rsid w:val="00D00FD9"/>
    <w:rsid w:val="00D231F4"/>
    <w:rsid w:val="00D23CF7"/>
    <w:rsid w:val="00D35D7D"/>
    <w:rsid w:val="00D36C20"/>
    <w:rsid w:val="00D638C0"/>
    <w:rsid w:val="00D91ED6"/>
    <w:rsid w:val="00DA3768"/>
    <w:rsid w:val="00DA6556"/>
    <w:rsid w:val="00DA6B8D"/>
    <w:rsid w:val="00DC096D"/>
    <w:rsid w:val="00DD0D4A"/>
    <w:rsid w:val="00DD3E1F"/>
    <w:rsid w:val="00DD4C74"/>
    <w:rsid w:val="00DF7308"/>
    <w:rsid w:val="00DF76E4"/>
    <w:rsid w:val="00E067EC"/>
    <w:rsid w:val="00E109E9"/>
    <w:rsid w:val="00E246A9"/>
    <w:rsid w:val="00E36A07"/>
    <w:rsid w:val="00E36D89"/>
    <w:rsid w:val="00E531E8"/>
    <w:rsid w:val="00E72A6A"/>
    <w:rsid w:val="00E95494"/>
    <w:rsid w:val="00E96B98"/>
    <w:rsid w:val="00EC3F8C"/>
    <w:rsid w:val="00F0396B"/>
    <w:rsid w:val="00F0483E"/>
    <w:rsid w:val="00F04F81"/>
    <w:rsid w:val="00F059F6"/>
    <w:rsid w:val="00F407DE"/>
    <w:rsid w:val="00F443FA"/>
    <w:rsid w:val="00F44ABC"/>
    <w:rsid w:val="00F67ABB"/>
    <w:rsid w:val="00F71C8E"/>
    <w:rsid w:val="00F771E5"/>
    <w:rsid w:val="00F80D09"/>
    <w:rsid w:val="00F84A83"/>
    <w:rsid w:val="00F8752D"/>
    <w:rsid w:val="00FA004D"/>
    <w:rsid w:val="00FD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CCB480"/>
  <w15:chartTrackingRefBased/>
  <w15:docId w15:val="{6790A0ED-F253-4781-B379-0C469EDD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D363F"/>
    <w:pPr>
      <w:widowControl w:val="0"/>
      <w:ind w:firstLineChars="200" w:firstLine="480"/>
      <w:jc w:val="both"/>
    </w:pPr>
    <w:rPr>
      <w:rFonts w:ascii="Times New Roman" w:eastAsia="標楷體" w:hAnsi="Times New Roman"/>
    </w:rPr>
  </w:style>
  <w:style w:type="paragraph" w:styleId="1">
    <w:name w:val="heading 1"/>
    <w:next w:val="a0"/>
    <w:link w:val="12"/>
    <w:uiPriority w:val="9"/>
    <w:qFormat/>
    <w:rsid w:val="00F71C8E"/>
    <w:pPr>
      <w:numPr>
        <w:numId w:val="2"/>
      </w:numPr>
      <w:spacing w:before="120" w:after="120"/>
      <w:ind w:left="284" w:hanging="284"/>
      <w:outlineLvl w:val="0"/>
    </w:pPr>
    <w:rPr>
      <w:rFonts w:ascii="Times New Roman" w:eastAsia="標楷體" w:hAnsi="Times New Roman" w:cs="Times New Roman"/>
      <w:b/>
      <w:bCs/>
      <w:color w:val="000000"/>
      <w:sz w:val="28"/>
      <w:szCs w:val="32"/>
    </w:rPr>
  </w:style>
  <w:style w:type="paragraph" w:styleId="2">
    <w:name w:val="heading 2"/>
    <w:next w:val="a0"/>
    <w:link w:val="21"/>
    <w:uiPriority w:val="9"/>
    <w:unhideWhenUsed/>
    <w:qFormat/>
    <w:rsid w:val="00F71C8E"/>
    <w:pPr>
      <w:numPr>
        <w:ilvl w:val="1"/>
        <w:numId w:val="2"/>
      </w:numPr>
      <w:spacing w:before="120" w:after="120"/>
      <w:ind w:left="426" w:hanging="426"/>
      <w:outlineLvl w:val="1"/>
    </w:pPr>
    <w:rPr>
      <w:rFonts w:ascii="Times New Roman" w:eastAsia="標楷體" w:hAnsi="Times New Roman" w:cs="Times New Roman"/>
      <w:b/>
      <w:bCs/>
      <w:color w:val="000000"/>
      <w:szCs w:val="24"/>
    </w:rPr>
  </w:style>
  <w:style w:type="paragraph" w:styleId="3">
    <w:name w:val="heading 3"/>
    <w:next w:val="a0"/>
    <w:link w:val="31"/>
    <w:uiPriority w:val="9"/>
    <w:unhideWhenUsed/>
    <w:qFormat/>
    <w:rsid w:val="00F71C8E"/>
    <w:pPr>
      <w:numPr>
        <w:ilvl w:val="2"/>
        <w:numId w:val="2"/>
      </w:numPr>
      <w:spacing w:before="120" w:after="120" w:line="360" w:lineRule="auto"/>
      <w:ind w:left="567"/>
      <w:outlineLvl w:val="2"/>
    </w:pPr>
    <w:rPr>
      <w:rFonts w:ascii="Times New Roman" w:eastAsia="標楷體" w:hAnsi="Times New Roman" w:cs="Times New Roman"/>
      <w:b/>
      <w:bCs/>
      <w:color w:val="000000"/>
      <w:szCs w:val="24"/>
    </w:rPr>
  </w:style>
  <w:style w:type="paragraph" w:styleId="4">
    <w:name w:val="heading 4"/>
    <w:next w:val="a0"/>
    <w:link w:val="40"/>
    <w:uiPriority w:val="9"/>
    <w:unhideWhenUsed/>
    <w:qFormat/>
    <w:rsid w:val="00F71C8E"/>
    <w:pPr>
      <w:numPr>
        <w:ilvl w:val="3"/>
        <w:numId w:val="2"/>
      </w:numPr>
      <w:spacing w:before="120" w:after="120"/>
      <w:ind w:left="851" w:hanging="850"/>
      <w:outlineLvl w:val="3"/>
    </w:pPr>
    <w:rPr>
      <w:rFonts w:ascii="Times New Roman" w:eastAsia="標楷體" w:hAnsi="Times New Roman" w:cs="Times New Roman"/>
      <w:b/>
      <w:bCs/>
      <w:color w:val="000000"/>
      <w:szCs w:val="24"/>
    </w:rPr>
  </w:style>
  <w:style w:type="paragraph" w:styleId="5">
    <w:name w:val="heading 5"/>
    <w:next w:val="a0"/>
    <w:link w:val="50"/>
    <w:uiPriority w:val="9"/>
    <w:unhideWhenUsed/>
    <w:qFormat/>
    <w:rsid w:val="00F71C8E"/>
    <w:pPr>
      <w:numPr>
        <w:ilvl w:val="4"/>
        <w:numId w:val="2"/>
      </w:numPr>
      <w:spacing w:before="120" w:after="120"/>
      <w:ind w:left="993" w:hanging="992"/>
      <w:outlineLvl w:val="4"/>
    </w:pPr>
    <w:rPr>
      <w:rFonts w:ascii="Times New Roman" w:eastAsia="標楷體" w:hAnsi="Times New Roman" w:cs="Times New Roman"/>
      <w:b/>
      <w:bCs/>
      <w:color w:val="000000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主標題"/>
    <w:next w:val="a0"/>
    <w:qFormat/>
    <w:rsid w:val="00E36A07"/>
    <w:pPr>
      <w:jc w:val="center"/>
    </w:pPr>
    <w:rPr>
      <w:rFonts w:ascii="Times New Roman" w:eastAsia="標楷體" w:hAnsi="Times New Roman"/>
      <w:b/>
      <w:sz w:val="32"/>
    </w:rPr>
  </w:style>
  <w:style w:type="paragraph" w:customStyle="1" w:styleId="a5">
    <w:name w:val="參考文獻"/>
    <w:next w:val="a"/>
    <w:link w:val="a6"/>
    <w:qFormat/>
    <w:rsid w:val="00561528"/>
    <w:pPr>
      <w:outlineLvl w:val="0"/>
    </w:pPr>
    <w:rPr>
      <w:rFonts w:ascii="Times New Roman" w:eastAsia="標楷體" w:hAnsi="Times New Roman"/>
      <w:b/>
      <w:sz w:val="28"/>
    </w:rPr>
  </w:style>
  <w:style w:type="paragraph" w:customStyle="1" w:styleId="a">
    <w:name w:val="參考文獻內文"/>
    <w:qFormat/>
    <w:rsid w:val="00561528"/>
    <w:pPr>
      <w:numPr>
        <w:numId w:val="1"/>
      </w:numPr>
      <w:ind w:left="425" w:hanging="425"/>
      <w:outlineLvl w:val="1"/>
    </w:pPr>
    <w:rPr>
      <w:rFonts w:ascii="Times New Roman" w:eastAsia="標楷體" w:hAnsi="Times New Roman"/>
    </w:rPr>
  </w:style>
  <w:style w:type="character" w:customStyle="1" w:styleId="a6">
    <w:name w:val="參考文獻 字元"/>
    <w:basedOn w:val="a1"/>
    <w:link w:val="a5"/>
    <w:rsid w:val="00561528"/>
    <w:rPr>
      <w:rFonts w:ascii="Times New Roman" w:eastAsia="標楷體" w:hAnsi="Times New Roman"/>
      <w:b/>
      <w:sz w:val="28"/>
    </w:rPr>
  </w:style>
  <w:style w:type="paragraph" w:customStyle="1" w:styleId="a7">
    <w:name w:val="圖表"/>
    <w:next w:val="a0"/>
    <w:qFormat/>
    <w:rsid w:val="004E03CD"/>
    <w:pPr>
      <w:spacing w:beforeLines="50" w:before="50" w:afterLines="50" w:after="50"/>
      <w:jc w:val="center"/>
    </w:pPr>
    <w:rPr>
      <w:rFonts w:ascii="Times New Roman" w:eastAsia="標楷體" w:hAnsi="Times New Roman" w:cs="Times New Roman"/>
      <w:bCs/>
      <w:color w:val="000000"/>
      <w:szCs w:val="20"/>
    </w:rPr>
  </w:style>
  <w:style w:type="character" w:customStyle="1" w:styleId="12">
    <w:name w:val="標題 1 字元"/>
    <w:basedOn w:val="a1"/>
    <w:link w:val="1"/>
    <w:uiPriority w:val="9"/>
    <w:rsid w:val="00F71C8E"/>
    <w:rPr>
      <w:rFonts w:ascii="Times New Roman" w:eastAsia="標楷體" w:hAnsi="Times New Roman" w:cs="Times New Roman"/>
      <w:b/>
      <w:bCs/>
      <w:color w:val="000000"/>
      <w:sz w:val="28"/>
      <w:szCs w:val="32"/>
    </w:rPr>
  </w:style>
  <w:style w:type="character" w:customStyle="1" w:styleId="21">
    <w:name w:val="標題 2 字元"/>
    <w:basedOn w:val="a1"/>
    <w:link w:val="2"/>
    <w:uiPriority w:val="9"/>
    <w:rsid w:val="00F71C8E"/>
    <w:rPr>
      <w:rFonts w:ascii="Times New Roman" w:eastAsia="標楷體" w:hAnsi="Times New Roman" w:cs="Times New Roman"/>
      <w:b/>
      <w:bCs/>
      <w:color w:val="000000"/>
      <w:szCs w:val="24"/>
    </w:rPr>
  </w:style>
  <w:style w:type="character" w:customStyle="1" w:styleId="31">
    <w:name w:val="標題 3 字元"/>
    <w:basedOn w:val="a1"/>
    <w:link w:val="3"/>
    <w:uiPriority w:val="9"/>
    <w:rsid w:val="00F71C8E"/>
    <w:rPr>
      <w:rFonts w:ascii="Times New Roman" w:eastAsia="標楷體" w:hAnsi="Times New Roman" w:cs="Times New Roman"/>
      <w:b/>
      <w:bCs/>
      <w:color w:val="000000"/>
      <w:szCs w:val="24"/>
    </w:rPr>
  </w:style>
  <w:style w:type="character" w:customStyle="1" w:styleId="40">
    <w:name w:val="標題 4 字元"/>
    <w:basedOn w:val="a1"/>
    <w:link w:val="4"/>
    <w:uiPriority w:val="9"/>
    <w:rsid w:val="00F71C8E"/>
    <w:rPr>
      <w:rFonts w:ascii="Times New Roman" w:eastAsia="標楷體" w:hAnsi="Times New Roman" w:cs="Times New Roman"/>
      <w:b/>
      <w:bCs/>
      <w:color w:val="000000"/>
      <w:szCs w:val="24"/>
    </w:rPr>
  </w:style>
  <w:style w:type="character" w:customStyle="1" w:styleId="50">
    <w:name w:val="標題 5 字元"/>
    <w:basedOn w:val="a1"/>
    <w:link w:val="5"/>
    <w:uiPriority w:val="9"/>
    <w:rsid w:val="00F71C8E"/>
    <w:rPr>
      <w:rFonts w:ascii="Times New Roman" w:eastAsia="標楷體" w:hAnsi="Times New Roman" w:cs="Times New Roman"/>
      <w:b/>
      <w:bCs/>
      <w:color w:val="000000"/>
      <w:szCs w:val="24"/>
    </w:rPr>
  </w:style>
  <w:style w:type="paragraph" w:styleId="a8">
    <w:name w:val="header"/>
    <w:basedOn w:val="a0"/>
    <w:link w:val="a9"/>
    <w:uiPriority w:val="99"/>
    <w:unhideWhenUsed/>
    <w:rsid w:val="00C279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C279A5"/>
    <w:rPr>
      <w:rFonts w:eastAsia="標楷體"/>
      <w:sz w:val="20"/>
      <w:szCs w:val="20"/>
    </w:rPr>
  </w:style>
  <w:style w:type="paragraph" w:styleId="aa">
    <w:name w:val="footer"/>
    <w:basedOn w:val="a0"/>
    <w:link w:val="ab"/>
    <w:uiPriority w:val="99"/>
    <w:unhideWhenUsed/>
    <w:rsid w:val="00C279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C279A5"/>
    <w:rPr>
      <w:rFonts w:eastAsia="標楷體"/>
      <w:sz w:val="20"/>
      <w:szCs w:val="20"/>
    </w:rPr>
  </w:style>
  <w:style w:type="paragraph" w:styleId="ac">
    <w:name w:val="Date"/>
    <w:basedOn w:val="a0"/>
    <w:next w:val="a0"/>
    <w:link w:val="ad"/>
    <w:uiPriority w:val="99"/>
    <w:semiHidden/>
    <w:unhideWhenUsed/>
    <w:rsid w:val="00DD4C74"/>
    <w:pPr>
      <w:jc w:val="right"/>
    </w:pPr>
  </w:style>
  <w:style w:type="character" w:customStyle="1" w:styleId="ad">
    <w:name w:val="日期 字元"/>
    <w:basedOn w:val="a1"/>
    <w:link w:val="ac"/>
    <w:uiPriority w:val="99"/>
    <w:semiHidden/>
    <w:rsid w:val="00DD4C74"/>
    <w:rPr>
      <w:rFonts w:eastAsia="標楷體"/>
    </w:rPr>
  </w:style>
  <w:style w:type="paragraph" w:styleId="ae">
    <w:name w:val="Subtitle"/>
    <w:aliases w:val="編撰日期"/>
    <w:basedOn w:val="a0"/>
    <w:next w:val="a0"/>
    <w:link w:val="af"/>
    <w:uiPriority w:val="11"/>
    <w:qFormat/>
    <w:rsid w:val="00DD4C74"/>
    <w:pPr>
      <w:ind w:firstLineChars="0" w:firstLine="0"/>
      <w:jc w:val="right"/>
    </w:pPr>
    <w:rPr>
      <w:rFonts w:cs="Times New Roman"/>
      <w:color w:val="000000"/>
      <w:szCs w:val="24"/>
    </w:rPr>
  </w:style>
  <w:style w:type="character" w:customStyle="1" w:styleId="af">
    <w:name w:val="副標題 字元"/>
    <w:aliases w:val="編撰日期 字元"/>
    <w:basedOn w:val="a1"/>
    <w:link w:val="ae"/>
    <w:uiPriority w:val="11"/>
    <w:rsid w:val="00DD4C74"/>
    <w:rPr>
      <w:rFonts w:ascii="Times New Roman" w:eastAsia="標楷體" w:hAnsi="Times New Roman" w:cs="Times New Roman"/>
      <w:color w:val="000000"/>
      <w:szCs w:val="24"/>
    </w:rPr>
  </w:style>
  <w:style w:type="table" w:styleId="af0">
    <w:name w:val="Table Grid"/>
    <w:basedOn w:val="a2"/>
    <w:uiPriority w:val="39"/>
    <w:rsid w:val="00347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0"/>
    <w:uiPriority w:val="34"/>
    <w:rsid w:val="00A01F12"/>
    <w:pPr>
      <w:ind w:leftChars="200" w:left="480"/>
    </w:pPr>
  </w:style>
  <w:style w:type="paragraph" w:customStyle="1" w:styleId="11">
    <w:name w:val="列表1"/>
    <w:link w:val="13"/>
    <w:qFormat/>
    <w:rsid w:val="0065656D"/>
    <w:pPr>
      <w:numPr>
        <w:numId w:val="5"/>
      </w:numPr>
      <w:ind w:left="284" w:hanging="284"/>
      <w:jc w:val="both"/>
    </w:pPr>
    <w:rPr>
      <w:rFonts w:ascii="Times New Roman" w:eastAsia="標楷體" w:hAnsi="Times New Roman"/>
    </w:rPr>
  </w:style>
  <w:style w:type="character" w:styleId="af2">
    <w:name w:val="Hyperlink"/>
    <w:basedOn w:val="a1"/>
    <w:uiPriority w:val="99"/>
    <w:unhideWhenUsed/>
    <w:rsid w:val="008D2D96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8D2D96"/>
    <w:rPr>
      <w:color w:val="605E5C"/>
      <w:shd w:val="clear" w:color="auto" w:fill="E1DFDD"/>
    </w:rPr>
  </w:style>
  <w:style w:type="paragraph" w:styleId="af4">
    <w:name w:val="caption"/>
    <w:basedOn w:val="a0"/>
    <w:next w:val="a0"/>
    <w:uiPriority w:val="35"/>
    <w:unhideWhenUsed/>
    <w:rsid w:val="002357C7"/>
    <w:rPr>
      <w:sz w:val="20"/>
      <w:szCs w:val="20"/>
    </w:rPr>
  </w:style>
  <w:style w:type="paragraph" w:customStyle="1" w:styleId="10">
    <w:name w:val="數字列表1"/>
    <w:qFormat/>
    <w:rsid w:val="000D164B"/>
    <w:pPr>
      <w:numPr>
        <w:numId w:val="7"/>
      </w:numPr>
      <w:ind w:left="284" w:hanging="284"/>
      <w:jc w:val="both"/>
    </w:pPr>
    <w:rPr>
      <w:rFonts w:ascii="Times New Roman" w:eastAsia="標楷體" w:hAnsi="Times New Roman"/>
    </w:rPr>
  </w:style>
  <w:style w:type="paragraph" w:customStyle="1" w:styleId="af5">
    <w:name w:val="表格內容"/>
    <w:qFormat/>
    <w:rsid w:val="00E36A07"/>
    <w:rPr>
      <w:rFonts w:ascii="Times New Roman" w:eastAsia="標楷體" w:hAnsi="Times New Roman"/>
    </w:rPr>
  </w:style>
  <w:style w:type="paragraph" w:customStyle="1" w:styleId="af6">
    <w:name w:val="表格標題"/>
    <w:basedOn w:val="af5"/>
    <w:qFormat/>
    <w:rsid w:val="00E36A07"/>
    <w:pPr>
      <w:jc w:val="center"/>
    </w:pPr>
  </w:style>
  <w:style w:type="character" w:styleId="af7">
    <w:name w:val="Placeholder Text"/>
    <w:basedOn w:val="a1"/>
    <w:uiPriority w:val="99"/>
    <w:semiHidden/>
    <w:rsid w:val="009F77C7"/>
    <w:rPr>
      <w:color w:val="808080"/>
    </w:rPr>
  </w:style>
  <w:style w:type="paragraph" w:customStyle="1" w:styleId="af8">
    <w:name w:val="圖表文字(單行)"/>
    <w:next w:val="a0"/>
    <w:qFormat/>
    <w:rsid w:val="002B4327"/>
    <w:pPr>
      <w:jc w:val="center"/>
    </w:pPr>
    <w:rPr>
      <w:rFonts w:ascii="Times New Roman" w:eastAsia="標楷體" w:hAnsi="Times New Roman"/>
      <w:szCs w:val="24"/>
    </w:rPr>
  </w:style>
  <w:style w:type="paragraph" w:customStyle="1" w:styleId="af9">
    <w:name w:val="圖表文字(多行)"/>
    <w:next w:val="a0"/>
    <w:qFormat/>
    <w:rsid w:val="002B4327"/>
    <w:rPr>
      <w:rFonts w:ascii="Times New Roman" w:eastAsia="標楷體" w:hAnsi="Times New Roman"/>
      <w:szCs w:val="24"/>
    </w:rPr>
  </w:style>
  <w:style w:type="paragraph" w:customStyle="1" w:styleId="afa">
    <w:name w:val="表格內文字"/>
    <w:qFormat/>
    <w:rsid w:val="004C0F6B"/>
    <w:pPr>
      <w:jc w:val="both"/>
    </w:pPr>
    <w:rPr>
      <w:rFonts w:ascii="Times New Roman" w:eastAsia="標楷體" w:hAnsi="Times New Roman"/>
    </w:rPr>
  </w:style>
  <w:style w:type="paragraph" w:customStyle="1" w:styleId="afb">
    <w:name w:val="表格內標題"/>
    <w:basedOn w:val="afa"/>
    <w:qFormat/>
    <w:rsid w:val="004C0F6B"/>
    <w:pPr>
      <w:jc w:val="center"/>
    </w:pPr>
  </w:style>
  <w:style w:type="table" w:styleId="5-1">
    <w:name w:val="Grid Table 5 Dark Accent 1"/>
    <w:basedOn w:val="a2"/>
    <w:uiPriority w:val="50"/>
    <w:rsid w:val="007351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1">
    <w:name w:val="Grid Table 4 Accent 1"/>
    <w:basedOn w:val="a2"/>
    <w:uiPriority w:val="49"/>
    <w:rsid w:val="0073516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0">
    <w:name w:val="List Table 4 Accent 1"/>
    <w:basedOn w:val="a2"/>
    <w:uiPriority w:val="49"/>
    <w:rsid w:val="0073516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1">
    <w:name w:val="List Table 3 Accent 1"/>
    <w:basedOn w:val="a2"/>
    <w:uiPriority w:val="48"/>
    <w:rsid w:val="00667BFC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Default">
    <w:name w:val="Default"/>
    <w:rsid w:val="00303C3A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fc">
    <w:name w:val="FollowedHyperlink"/>
    <w:basedOn w:val="a1"/>
    <w:uiPriority w:val="99"/>
    <w:semiHidden/>
    <w:unhideWhenUsed/>
    <w:rsid w:val="00303C3A"/>
    <w:rPr>
      <w:color w:val="954F72" w:themeColor="followedHyperlink"/>
      <w:u w:val="single"/>
    </w:rPr>
  </w:style>
  <w:style w:type="paragraph" w:customStyle="1" w:styleId="20">
    <w:name w:val="列表2"/>
    <w:basedOn w:val="11"/>
    <w:link w:val="22"/>
    <w:qFormat/>
    <w:rsid w:val="00CC6EE2"/>
    <w:pPr>
      <w:numPr>
        <w:ilvl w:val="1"/>
      </w:numPr>
      <w:ind w:left="709" w:hanging="283"/>
    </w:pPr>
  </w:style>
  <w:style w:type="paragraph" w:customStyle="1" w:styleId="30">
    <w:name w:val="列表3"/>
    <w:basedOn w:val="20"/>
    <w:link w:val="32"/>
    <w:qFormat/>
    <w:rsid w:val="00CC6EE2"/>
    <w:pPr>
      <w:numPr>
        <w:ilvl w:val="2"/>
      </w:numPr>
      <w:ind w:left="1050" w:hanging="341"/>
    </w:pPr>
  </w:style>
  <w:style w:type="character" w:customStyle="1" w:styleId="13">
    <w:name w:val="列表1 字元"/>
    <w:basedOn w:val="a1"/>
    <w:link w:val="11"/>
    <w:rsid w:val="00CC6EE2"/>
    <w:rPr>
      <w:rFonts w:ascii="Times New Roman" w:eastAsia="標楷體" w:hAnsi="Times New Roman"/>
    </w:rPr>
  </w:style>
  <w:style w:type="character" w:customStyle="1" w:styleId="22">
    <w:name w:val="列表2 字元"/>
    <w:basedOn w:val="13"/>
    <w:link w:val="20"/>
    <w:rsid w:val="00CC6EE2"/>
    <w:rPr>
      <w:rFonts w:ascii="Times New Roman" w:eastAsia="標楷體" w:hAnsi="Times New Roman"/>
    </w:rPr>
  </w:style>
  <w:style w:type="character" w:customStyle="1" w:styleId="32">
    <w:name w:val="列表3 字元"/>
    <w:basedOn w:val="13"/>
    <w:link w:val="30"/>
    <w:rsid w:val="00CC6EE2"/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6607\OneDrive\&#25991;&#20214;\&#33258;&#35330;%20Office%20&#31684;&#26412;\Jacky%20&#31684;&#26412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DCB55-ACD4-4AF7-B322-6C2EF9D9B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Jacky 範本.dotx</Template>
  <TotalTime>8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王瑞評</dc:creator>
  <cp:keywords/>
  <dc:description/>
  <cp:lastModifiedBy>瑞評 王</cp:lastModifiedBy>
  <cp:revision>6</cp:revision>
  <dcterms:created xsi:type="dcterms:W3CDTF">2021-06-29T17:47:00Z</dcterms:created>
  <dcterms:modified xsi:type="dcterms:W3CDTF">2022-03-27T22:46:00Z</dcterms:modified>
</cp:coreProperties>
</file>